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6441157"/>
        <w:docPartObj>
          <w:docPartGallery w:val="Cover Pages"/>
          <w:docPartUnique/>
        </w:docPartObj>
      </w:sdtPr>
      <w:sdtEndPr/>
      <w:sdtContent>
        <w:p w14:paraId="7896B158" w14:textId="77777777" w:rsidR="00C60445" w:rsidRDefault="00F3455A" w:rsidP="00F3455A">
          <w:pPr>
            <w:jc w:val="center"/>
          </w:pPr>
          <w:r>
            <w:rPr>
              <w:noProof/>
              <w:lang w:eastAsia="en-IE"/>
            </w:rPr>
            <mc:AlternateContent>
              <mc:Choice Requires="wpg">
                <w:drawing>
                  <wp:anchor distT="0" distB="0" distL="114300" distR="114300" simplePos="0" relativeHeight="251662336" behindDoc="0" locked="0" layoutInCell="1" allowOverlap="1" wp14:anchorId="203CF920" wp14:editId="5E2E03D6">
                    <wp:simplePos x="0" y="0"/>
                    <wp:positionH relativeFrom="page">
                      <wp:posOffset>220980</wp:posOffset>
                    </wp:positionH>
                    <wp:positionV relativeFrom="page">
                      <wp:posOffset>198120</wp:posOffset>
                    </wp:positionV>
                    <wp:extent cx="7315200" cy="10820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315200" cy="10820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4378C1E6" id="Group 149" o:spid="_x0000_s1026" style="position:absolute;margin-left:17.4pt;margin-top:15.6pt;width:8in;height:85.2pt;z-index:251662336;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p w14:paraId="481E772D" w14:textId="1483D247" w:rsidR="00F3455A" w:rsidRDefault="00F3455A" w:rsidP="00F3455A">
      <w:pPr>
        <w:jc w:val="center"/>
      </w:pPr>
      <w:r>
        <w:rPr>
          <w:noProof/>
          <w:lang w:eastAsia="en-IE"/>
        </w:rPr>
        <w:drawing>
          <wp:inline distT="0" distB="0" distL="0" distR="0" wp14:anchorId="31CF1AB1" wp14:editId="6BA3EC0D">
            <wp:extent cx="2240474" cy="10287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s.PNG"/>
                    <pic:cNvPicPr/>
                  </pic:nvPicPr>
                  <pic:blipFill>
                    <a:blip r:embed="rId11">
                      <a:extLst>
                        <a:ext uri="{28A0092B-C50C-407E-A947-70E740481C1C}">
                          <a14:useLocalDpi xmlns:a14="http://schemas.microsoft.com/office/drawing/2010/main" val="0"/>
                        </a:ext>
                      </a:extLst>
                    </a:blip>
                    <a:stretch>
                      <a:fillRect/>
                    </a:stretch>
                  </pic:blipFill>
                  <pic:spPr>
                    <a:xfrm>
                      <a:off x="0" y="0"/>
                      <a:ext cx="2240474" cy="1028789"/>
                    </a:xfrm>
                    <a:prstGeom prst="rect">
                      <a:avLst/>
                    </a:prstGeom>
                  </pic:spPr>
                </pic:pic>
              </a:graphicData>
            </a:graphic>
          </wp:inline>
        </w:drawing>
      </w:r>
    </w:p>
    <w:p w14:paraId="53CEDD14" w14:textId="77777777" w:rsidR="00F3455A" w:rsidRPr="00F3455A" w:rsidRDefault="00F3455A" w:rsidP="00F3455A"/>
    <w:p w14:paraId="4204190A" w14:textId="2026BD5E" w:rsidR="00F3455A" w:rsidRPr="00F3455A" w:rsidRDefault="00365C28" w:rsidP="00F3455A">
      <w:r>
        <w:rPr>
          <w:noProof/>
          <w:lang w:eastAsia="en-IE"/>
        </w:rPr>
        <mc:AlternateContent>
          <mc:Choice Requires="wps">
            <w:drawing>
              <wp:anchor distT="0" distB="0" distL="114300" distR="114300" simplePos="0" relativeHeight="251659264" behindDoc="0" locked="0" layoutInCell="1" allowOverlap="1" wp14:anchorId="2655FFF6" wp14:editId="508279B7">
                <wp:simplePos x="0" y="0"/>
                <wp:positionH relativeFrom="page">
                  <wp:posOffset>220980</wp:posOffset>
                </wp:positionH>
                <wp:positionV relativeFrom="page">
                  <wp:posOffset>3025140</wp:posOffset>
                </wp:positionV>
                <wp:extent cx="6454140" cy="1706880"/>
                <wp:effectExtent l="0" t="0" r="0" b="7620"/>
                <wp:wrapSquare wrapText="bothSides"/>
                <wp:docPr id="154" name="Text Box 154"/>
                <wp:cNvGraphicFramePr/>
                <a:graphic xmlns:a="http://schemas.openxmlformats.org/drawingml/2006/main">
                  <a:graphicData uri="http://schemas.microsoft.com/office/word/2010/wordprocessingShape">
                    <wps:wsp>
                      <wps:cNvSpPr txBox="1"/>
                      <wps:spPr>
                        <a:xfrm>
                          <a:off x="0" y="0"/>
                          <a:ext cx="6454140" cy="170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CBD5C" w14:textId="64593ADD" w:rsidR="00365C28" w:rsidRDefault="002A0675" w:rsidP="00365C28">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365C28">
                                  <w:rPr>
                                    <w:caps/>
                                    <w:color w:val="4472C4" w:themeColor="accent1"/>
                                    <w:sz w:val="64"/>
                                    <w:szCs w:val="64"/>
                                  </w:rPr>
                                  <w:t xml:space="preserve">Final Report - </w:t>
                                </w:r>
                                <w:r w:rsidR="00365C28" w:rsidRPr="00DA7F2B">
                                  <w:rPr>
                                    <w:caps/>
                                    <w:color w:val="4472C4" w:themeColor="accent1"/>
                                    <w:sz w:val="64"/>
                                    <w:szCs w:val="64"/>
                                  </w:rPr>
                                  <w:t xml:space="preserve">TOURNAMENT </w:t>
                                </w:r>
                                <w:r w:rsidR="00984504">
                                  <w:rPr>
                                    <w:caps/>
                                    <w:color w:val="4472C4" w:themeColor="accent1"/>
                                    <w:sz w:val="64"/>
                                    <w:szCs w:val="64"/>
                                  </w:rPr>
                                  <w:t xml:space="preserve">Tracker </w:t>
                                </w:r>
                                <w:r w:rsidR="00365C28" w:rsidRPr="00DA7F2B">
                                  <w:rPr>
                                    <w:caps/>
                                    <w:color w:val="4472C4" w:themeColor="accent1"/>
                                    <w:sz w:val="64"/>
                                    <w:szCs w:val="64"/>
                                  </w:rPr>
                                  <w:t>TEMPLATE APPLICATION</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76F88696" w14:textId="77777777" w:rsidR="00C60445" w:rsidRDefault="00764A46" w:rsidP="00F3455A">
                                <w:pPr>
                                  <w:jc w:val="center"/>
                                  <w:rPr>
                                    <w:smallCaps/>
                                    <w:color w:val="404040" w:themeColor="text1" w:themeTint="BF"/>
                                    <w:sz w:val="36"/>
                                    <w:szCs w:val="36"/>
                                  </w:rPr>
                                </w:pPr>
                                <w:r>
                                  <w:rPr>
                                    <w:b/>
                                    <w:color w:val="404040" w:themeColor="text1" w:themeTint="BF"/>
                                    <w:sz w:val="36"/>
                                    <w:szCs w:val="36"/>
                                  </w:rPr>
                                  <w:t>Higher Di</w:t>
                                </w:r>
                                <w:r w:rsidR="000177D8">
                                  <w:rPr>
                                    <w:b/>
                                    <w:color w:val="404040" w:themeColor="text1" w:themeTint="BF"/>
                                    <w:sz w:val="36"/>
                                    <w:szCs w:val="36"/>
                                  </w:rPr>
                                  <w:t>ploma in Science in Computing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655FFF6" id="_x0000_t202" coordsize="21600,21600" o:spt="202" path="m,l,21600r21600,l21600,xe">
                <v:stroke joinstyle="miter"/>
                <v:path gradientshapeok="t" o:connecttype="rect"/>
              </v:shapetype>
              <v:shape id="Text Box 154" o:spid="_x0000_s1026" type="#_x0000_t202" style="position:absolute;margin-left:17.4pt;margin-top:238.2pt;width:508.2pt;height:13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" filled="f" stroked="f" strokeweight=".5pt">
                <v:textbox inset="126pt,0,54pt,0">
                  <w:txbxContent>
                    <w:p w14:paraId="75ACBD5C" w14:textId="64593ADD" w:rsidR="00365C28" w:rsidRDefault="002A0675" w:rsidP="00365C28">
                      <w:pPr>
                        <w:jc w:val="center"/>
                        <w:rPr>
                          <w:color w:val="4472C4" w:themeColor="accent1"/>
                          <w:sz w:val="64"/>
                          <w:szCs w:val="64"/>
                        </w:rPr>
                      </w:pPr>
                      <w:sdt>
                        <w:sdtPr>
                          <w:rPr>
                            <w:caps/>
                            <w:color w:val="4472C4" w:themeColor="accent1"/>
                            <w:sz w:val="64"/>
                            <w:szCs w:val="64"/>
                          </w:rPr>
                          <w:alias w:val="Title"/>
                          <w:tag w:val=""/>
                          <w:id w:val="-1324039961"/>
                          <w:dataBinding w:prefixMappings="xmlns:ns0='http://purl.org/dc/elements/1.1/' xmlns:ns1='http://schemas.openxmlformats.org/package/2006/metadata/core-properties' " w:xpath="/ns1:coreProperties[1]/ns0:title[1]" w:storeItemID="{6C3C8BC8-F283-45AE-878A-BAB7291924A1}"/>
                          <w:text w:multiLine="1"/>
                        </w:sdtPr>
                        <w:sdtEndPr/>
                        <w:sdtContent>
                          <w:r w:rsidR="00365C28">
                            <w:rPr>
                              <w:caps/>
                              <w:color w:val="4472C4" w:themeColor="accent1"/>
                              <w:sz w:val="64"/>
                              <w:szCs w:val="64"/>
                            </w:rPr>
                            <w:t xml:space="preserve">Final Report - </w:t>
                          </w:r>
                          <w:r w:rsidR="00365C28" w:rsidRPr="00DA7F2B">
                            <w:rPr>
                              <w:caps/>
                              <w:color w:val="4472C4" w:themeColor="accent1"/>
                              <w:sz w:val="64"/>
                              <w:szCs w:val="64"/>
                            </w:rPr>
                            <w:t xml:space="preserve">TOURNAMENT </w:t>
                          </w:r>
                          <w:r w:rsidR="00984504">
                            <w:rPr>
                              <w:caps/>
                              <w:color w:val="4472C4" w:themeColor="accent1"/>
                              <w:sz w:val="64"/>
                              <w:szCs w:val="64"/>
                            </w:rPr>
                            <w:t xml:space="preserve">Tracker </w:t>
                          </w:r>
                          <w:r w:rsidR="00365C28" w:rsidRPr="00DA7F2B">
                            <w:rPr>
                              <w:caps/>
                              <w:color w:val="4472C4" w:themeColor="accent1"/>
                              <w:sz w:val="64"/>
                              <w:szCs w:val="64"/>
                            </w:rPr>
                            <w:t>TEMPLATE APPLICATION</w:t>
                          </w:r>
                        </w:sdtContent>
                      </w:sdt>
                    </w:p>
                    <w:sdt>
                      <w:sdtPr>
                        <w:rPr>
                          <w:b/>
                          <w:color w:val="404040" w:themeColor="text1" w:themeTint="BF"/>
                          <w:sz w:val="36"/>
                          <w:szCs w:val="36"/>
                        </w:rPr>
                        <w:alias w:val="Subtitle"/>
                        <w:tag w:val=""/>
                        <w:id w:val="-1293518513"/>
                        <w:dataBinding w:prefixMappings="xmlns:ns0='http://purl.org/dc/elements/1.1/' xmlns:ns1='http://schemas.openxmlformats.org/package/2006/metadata/core-properties' " w:xpath="/ns1:coreProperties[1]/ns0:subject[1]" w:storeItemID="{6C3C8BC8-F283-45AE-878A-BAB7291924A1}"/>
                        <w:text/>
                      </w:sdtPr>
                      <w:sdtEndPr/>
                      <w:sdtContent>
                        <w:p w14:paraId="76F88696" w14:textId="77777777" w:rsidR="00C60445" w:rsidRDefault="00764A46" w:rsidP="00F3455A">
                          <w:pPr>
                            <w:jc w:val="center"/>
                            <w:rPr>
                              <w:smallCaps/>
                              <w:color w:val="404040" w:themeColor="text1" w:themeTint="BF"/>
                              <w:sz w:val="36"/>
                              <w:szCs w:val="36"/>
                            </w:rPr>
                          </w:pPr>
                          <w:r>
                            <w:rPr>
                              <w:b/>
                              <w:color w:val="404040" w:themeColor="text1" w:themeTint="BF"/>
                              <w:sz w:val="36"/>
                              <w:szCs w:val="36"/>
                            </w:rPr>
                            <w:t>Higher Di</w:t>
                          </w:r>
                          <w:r w:rsidR="000177D8">
                            <w:rPr>
                              <w:b/>
                              <w:color w:val="404040" w:themeColor="text1" w:themeTint="BF"/>
                              <w:sz w:val="36"/>
                              <w:szCs w:val="36"/>
                            </w:rPr>
                            <w:t>ploma in Science in Computing</w:t>
                          </w:r>
                        </w:p>
                      </w:sdtContent>
                    </w:sdt>
                  </w:txbxContent>
                </v:textbox>
                <w10:wrap type="square" anchorx="page" anchory="page"/>
              </v:shape>
            </w:pict>
          </mc:Fallback>
        </mc:AlternateContent>
      </w:r>
    </w:p>
    <w:p w14:paraId="32416721" w14:textId="036A6C76" w:rsidR="00F3455A" w:rsidRPr="00F3455A" w:rsidRDefault="00F3455A" w:rsidP="00F3455A"/>
    <w:p w14:paraId="121E364E" w14:textId="27B673A0" w:rsidR="002933AB" w:rsidRPr="005947CE" w:rsidRDefault="002933AB" w:rsidP="002933AB">
      <w:pPr>
        <w:jc w:val="center"/>
        <w:rPr>
          <w:sz w:val="28"/>
          <w:szCs w:val="28"/>
        </w:rPr>
      </w:pPr>
      <w:r w:rsidRPr="005947CE">
        <w:rPr>
          <w:sz w:val="28"/>
          <w:szCs w:val="28"/>
        </w:rPr>
        <w:t>Word Count</w:t>
      </w:r>
      <w:r w:rsidR="00BA06A4" w:rsidRPr="005947CE">
        <w:rPr>
          <w:sz w:val="28"/>
          <w:szCs w:val="28"/>
        </w:rPr>
        <w:t xml:space="preserve">: </w:t>
      </w:r>
      <w:r w:rsidR="000418CE" w:rsidRPr="005947CE">
        <w:rPr>
          <w:sz w:val="28"/>
          <w:szCs w:val="28"/>
        </w:rPr>
        <w:t>4</w:t>
      </w:r>
      <w:r w:rsidR="00BA06A4" w:rsidRPr="005947CE">
        <w:rPr>
          <w:sz w:val="28"/>
          <w:szCs w:val="28"/>
        </w:rPr>
        <w:t>000</w:t>
      </w:r>
    </w:p>
    <w:p w14:paraId="2C161598" w14:textId="77777777" w:rsidR="00F3455A" w:rsidRPr="00F3455A" w:rsidRDefault="00F3455A" w:rsidP="00F3455A"/>
    <w:p w14:paraId="66473817" w14:textId="77777777" w:rsidR="00F3455A" w:rsidRPr="00F3455A" w:rsidRDefault="00F3455A" w:rsidP="00F3455A"/>
    <w:p w14:paraId="553FBC52" w14:textId="77777777" w:rsidR="00F3455A" w:rsidRPr="00F3455A" w:rsidRDefault="002933AB" w:rsidP="00F3455A">
      <w:r>
        <w:rPr>
          <w:noProof/>
          <w:lang w:eastAsia="en-IE"/>
        </w:rPr>
        <mc:AlternateContent>
          <mc:Choice Requires="wps">
            <w:drawing>
              <wp:anchor distT="0" distB="0" distL="114300" distR="114300" simplePos="0" relativeHeight="251661312" behindDoc="0" locked="0" layoutInCell="1" allowOverlap="1" wp14:anchorId="34B8EB6E" wp14:editId="352C9F39">
                <wp:simplePos x="0" y="0"/>
                <wp:positionH relativeFrom="page">
                  <wp:posOffset>220980</wp:posOffset>
                </wp:positionH>
                <wp:positionV relativeFrom="page">
                  <wp:posOffset>5966460</wp:posOffset>
                </wp:positionV>
                <wp:extent cx="64008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00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616F8" w14:textId="779D15DB" w:rsidR="00C60445" w:rsidRDefault="00C60445" w:rsidP="00F3455A">
                            <w:pPr>
                              <w:pStyle w:val="NoSpacing"/>
                              <w:jc w:val="center"/>
                              <w:rPr>
                                <w:color w:val="4472C4" w:themeColor="accent1"/>
                                <w:sz w:val="36"/>
                                <w:szCs w:val="36"/>
                              </w:rPr>
                            </w:pPr>
                            <w:r w:rsidRPr="005145F4">
                              <w:rPr>
                                <w:color w:val="4472C4" w:themeColor="accent1"/>
                                <w:sz w:val="36"/>
                                <w:szCs w:val="36"/>
                              </w:rPr>
                              <w:t>Higher Diploma in Science in Computing</w:t>
                            </w:r>
                            <w:r w:rsidR="005145F4">
                              <w:rPr>
                                <w:color w:val="4472C4" w:themeColor="accent1"/>
                                <w:sz w:val="36"/>
                                <w:szCs w:val="36"/>
                              </w:rPr>
                              <w:t xml:space="preserve"> </w:t>
                            </w:r>
                          </w:p>
                          <w:p w14:paraId="561B8F9E" w14:textId="6D9C84EA" w:rsidR="005145F4" w:rsidRPr="005145F4" w:rsidRDefault="005145F4" w:rsidP="005145F4">
                            <w:pPr>
                              <w:pStyle w:val="NoSpacing"/>
                              <w:numPr>
                                <w:ilvl w:val="0"/>
                                <w:numId w:val="2"/>
                              </w:numPr>
                              <w:jc w:val="center"/>
                              <w:rPr>
                                <w:color w:val="4472C4" w:themeColor="accent1"/>
                                <w:sz w:val="36"/>
                                <w:szCs w:val="36"/>
                              </w:rPr>
                            </w:pPr>
                            <w:r>
                              <w:rPr>
                                <w:color w:val="4472C4" w:themeColor="accent1"/>
                                <w:sz w:val="36"/>
                                <w:szCs w:val="36"/>
                              </w:rPr>
                              <w:t>Web and Cloud Technologies</w:t>
                            </w:r>
                          </w:p>
                          <w:sdt>
                            <w:sdtPr>
                              <w:rPr>
                                <w:color w:val="595959" w:themeColor="text1" w:themeTint="A6"/>
                                <w:sz w:val="28"/>
                                <w:szCs w:val="28"/>
                              </w:rPr>
                              <w:alias w:val="Category"/>
                              <w:tag w:val=""/>
                              <w:id w:val="-1095934430"/>
                              <w:showingPlcHdr/>
                              <w:dataBinding w:prefixMappings="xmlns:ns0='http://purl.org/dc/elements/1.1/' xmlns:ns1='http://schemas.openxmlformats.org/package/2006/metadata/core-properties' " w:xpath="/ns1:coreProperties[1]/ns1:category[1]" w:storeItemID="{6C3C8BC8-F283-45AE-878A-BAB7291924A1}"/>
                              <w:text/>
                            </w:sdtPr>
                            <w:sdtEndPr/>
                            <w:sdtContent>
                              <w:p w14:paraId="256BD880" w14:textId="7B07F935" w:rsidR="00C60445" w:rsidRPr="00F3455A" w:rsidRDefault="005145F4" w:rsidP="00F3455A">
                                <w:pPr>
                                  <w:pStyle w:val="NoSpacing"/>
                                  <w:jc w:val="center"/>
                                  <w:rPr>
                                    <w:color w:val="595959" w:themeColor="text1" w:themeTint="A6"/>
                                    <w:sz w:val="28"/>
                                    <w:szCs w:val="28"/>
                                  </w:rPr>
                                </w:pPr>
                                <w:r>
                                  <w:rPr>
                                    <w:color w:val="595959" w:themeColor="text1" w:themeTint="A6"/>
                                    <w:sz w:val="28"/>
                                    <w:szCs w:val="28"/>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B8EB6E" id="Text Box 153" o:spid="_x0000_s1027" type="#_x0000_t202" style="position:absolute;margin-left:17.4pt;margin-top:469.8pt;width:7in;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" filled="f" stroked="f" strokeweight=".5pt">
                <v:textbox style="mso-fit-shape-to-text:t" inset="126pt,0,54pt,0">
                  <w:txbxContent>
                    <w:p w14:paraId="17C616F8" w14:textId="779D15DB" w:rsidR="00C60445" w:rsidRDefault="00C60445" w:rsidP="00F3455A">
                      <w:pPr>
                        <w:pStyle w:val="NoSpacing"/>
                        <w:jc w:val="center"/>
                        <w:rPr>
                          <w:color w:val="4472C4" w:themeColor="accent1"/>
                          <w:sz w:val="36"/>
                          <w:szCs w:val="36"/>
                        </w:rPr>
                      </w:pPr>
                      <w:r w:rsidRPr="005145F4">
                        <w:rPr>
                          <w:color w:val="4472C4" w:themeColor="accent1"/>
                          <w:sz w:val="36"/>
                          <w:szCs w:val="36"/>
                        </w:rPr>
                        <w:t>Higher Diploma in Science in Computing</w:t>
                      </w:r>
                      <w:r w:rsidR="005145F4">
                        <w:rPr>
                          <w:color w:val="4472C4" w:themeColor="accent1"/>
                          <w:sz w:val="36"/>
                          <w:szCs w:val="36"/>
                        </w:rPr>
                        <w:t xml:space="preserve"> </w:t>
                      </w:r>
                    </w:p>
                    <w:p w14:paraId="561B8F9E" w14:textId="6D9C84EA" w:rsidR="005145F4" w:rsidRPr="005145F4" w:rsidRDefault="005145F4" w:rsidP="005145F4">
                      <w:pPr>
                        <w:pStyle w:val="NoSpacing"/>
                        <w:numPr>
                          <w:ilvl w:val="0"/>
                          <w:numId w:val="2"/>
                        </w:numPr>
                        <w:jc w:val="center"/>
                        <w:rPr>
                          <w:color w:val="4472C4" w:themeColor="accent1"/>
                          <w:sz w:val="36"/>
                          <w:szCs w:val="36"/>
                        </w:rPr>
                      </w:pPr>
                      <w:r>
                        <w:rPr>
                          <w:color w:val="4472C4" w:themeColor="accent1"/>
                          <w:sz w:val="36"/>
                          <w:szCs w:val="36"/>
                        </w:rPr>
                        <w:t>Web and Cloud Technologies</w:t>
                      </w:r>
                    </w:p>
                    <w:sdt>
                      <w:sdtPr>
                        <w:rPr>
                          <w:color w:val="595959" w:themeColor="text1" w:themeTint="A6"/>
                          <w:sz w:val="28"/>
                          <w:szCs w:val="28"/>
                        </w:rPr>
                        <w:alias w:val="Category"/>
                        <w:tag w:val=""/>
                        <w:id w:val="-1095934430"/>
                        <w:showingPlcHdr/>
                        <w:dataBinding w:prefixMappings="xmlns:ns0='http://purl.org/dc/elements/1.1/' xmlns:ns1='http://schemas.openxmlformats.org/package/2006/metadata/core-properties' " w:xpath="/ns1:coreProperties[1]/ns1:category[1]" w:storeItemID="{6C3C8BC8-F283-45AE-878A-BAB7291924A1}"/>
                        <w:text/>
                      </w:sdtPr>
                      <w:sdtEndPr/>
                      <w:sdtContent>
                        <w:p w14:paraId="256BD880" w14:textId="7B07F935" w:rsidR="00C60445" w:rsidRPr="00F3455A" w:rsidRDefault="005145F4" w:rsidP="00F3455A">
                          <w:pPr>
                            <w:pStyle w:val="NoSpacing"/>
                            <w:jc w:val="center"/>
                            <w:rPr>
                              <w:color w:val="595959" w:themeColor="text1" w:themeTint="A6"/>
                              <w:sz w:val="28"/>
                              <w:szCs w:val="28"/>
                            </w:rPr>
                          </w:pPr>
                          <w:r>
                            <w:rPr>
                              <w:color w:val="595959" w:themeColor="text1" w:themeTint="A6"/>
                              <w:sz w:val="28"/>
                              <w:szCs w:val="28"/>
                            </w:rPr>
                            <w:t xml:space="preserve">     </w:t>
                          </w:r>
                        </w:p>
                      </w:sdtContent>
                    </w:sdt>
                  </w:txbxContent>
                </v:textbox>
                <w10:wrap type="square" anchorx="page" anchory="page"/>
              </v:shape>
            </w:pict>
          </mc:Fallback>
        </mc:AlternateContent>
      </w:r>
    </w:p>
    <w:p w14:paraId="09287A32" w14:textId="73E9F45A" w:rsidR="00F3455A" w:rsidRPr="00F3455A" w:rsidRDefault="00EB67A1" w:rsidP="00F3455A">
      <w:r>
        <w:rPr>
          <w:noProof/>
          <w:lang w:eastAsia="en-IE"/>
        </w:rPr>
        <mc:AlternateContent>
          <mc:Choice Requires="wps">
            <w:drawing>
              <wp:anchor distT="0" distB="0" distL="114300" distR="114300" simplePos="0" relativeHeight="251660288" behindDoc="0" locked="0" layoutInCell="1" allowOverlap="1" wp14:anchorId="0BE51365" wp14:editId="57D017B6">
                <wp:simplePos x="0" y="0"/>
                <wp:positionH relativeFrom="margin">
                  <wp:posOffset>-355600</wp:posOffset>
                </wp:positionH>
                <wp:positionV relativeFrom="page">
                  <wp:posOffset>7385050</wp:posOffset>
                </wp:positionV>
                <wp:extent cx="5749290" cy="1948180"/>
                <wp:effectExtent l="0" t="0" r="0" b="13970"/>
                <wp:wrapSquare wrapText="bothSides"/>
                <wp:docPr id="152" name="Text Box 152"/>
                <wp:cNvGraphicFramePr/>
                <a:graphic xmlns:a="http://schemas.openxmlformats.org/drawingml/2006/main">
                  <a:graphicData uri="http://schemas.microsoft.com/office/word/2010/wordprocessingShape">
                    <wps:wsp>
                      <wps:cNvSpPr txBox="1"/>
                      <wps:spPr>
                        <a:xfrm>
                          <a:off x="0" y="0"/>
                          <a:ext cx="5749290" cy="1948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36"/>
                                <w:szCs w:val="36"/>
                              </w:rPr>
                              <w:alias w:val="Author"/>
                              <w:tag w:val=""/>
                              <w:id w:val="-1523322915"/>
                              <w:dataBinding w:prefixMappings="xmlns:ns0='http://purl.org/dc/elements/1.1/' xmlns:ns1='http://schemas.openxmlformats.org/package/2006/metadata/core-properties' " w:xpath="/ns1:coreProperties[1]/ns0:creator[1]" w:storeItemID="{6C3C8BC8-F283-45AE-878A-BAB7291924A1}"/>
                              <w:text/>
                            </w:sdtPr>
                            <w:sdtEndPr/>
                            <w:sdtContent>
                              <w:p w14:paraId="5B45C6FD" w14:textId="77777777" w:rsidR="00C60445" w:rsidRPr="005947CE" w:rsidRDefault="007172FF" w:rsidP="00F3455A">
                                <w:pPr>
                                  <w:pStyle w:val="NoSpacing"/>
                                  <w:jc w:val="center"/>
                                  <w:rPr>
                                    <w:b/>
                                    <w:bCs/>
                                    <w:color w:val="595959" w:themeColor="text1" w:themeTint="A6"/>
                                    <w:sz w:val="36"/>
                                    <w:szCs w:val="36"/>
                                  </w:rPr>
                                </w:pPr>
                                <w:r w:rsidRPr="005947CE">
                                  <w:rPr>
                                    <w:b/>
                                    <w:bCs/>
                                    <w:color w:val="595959" w:themeColor="text1" w:themeTint="A6"/>
                                    <w:sz w:val="36"/>
                                    <w:szCs w:val="36"/>
                                  </w:rPr>
                                  <w:t>Eoghan Butler</w:t>
                                </w:r>
                              </w:p>
                            </w:sdtContent>
                          </w:sdt>
                          <w:p w14:paraId="1EEFBD24" w14:textId="77777777" w:rsidR="00C60445" w:rsidRPr="005947CE" w:rsidRDefault="00C60445" w:rsidP="00F3455A">
                            <w:pPr>
                              <w:pStyle w:val="NoSpacing"/>
                              <w:jc w:val="center"/>
                              <w:rPr>
                                <w:color w:val="595959" w:themeColor="text1" w:themeTint="A6"/>
                              </w:rPr>
                            </w:pPr>
                          </w:p>
                          <w:sdt>
                            <w:sdtPr>
                              <w:rPr>
                                <w:rFonts w:cstheme="minorHAnsi"/>
                                <w:sz w:val="28"/>
                                <w:szCs w:val="28"/>
                                <w:shd w:val="clear" w:color="auto" w:fill="FFFFFF"/>
                              </w:rPr>
                              <w:alias w:val="Company E-mail"/>
                              <w:tag w:val=""/>
                              <w:id w:val="1420139047"/>
                              <w:dataBinding w:prefixMappings="xmlns:ns0='http://schemas.microsoft.com/office/2006/coverPageProps' " w:xpath="/ns0:CoverPageProperties[1]/ns0:CompanyEmail[1]" w:storeItemID="{55AF091B-3C7A-41E3-B477-F2FDAA23CFDA}"/>
                              <w:text/>
                            </w:sdtPr>
                            <w:sdtEndPr/>
                            <w:sdtContent>
                              <w:p w14:paraId="6E37D0C3" w14:textId="40C7AC8A" w:rsidR="00C6484F" w:rsidRPr="005947CE" w:rsidRDefault="00365C28" w:rsidP="00C6484F">
                                <w:pPr>
                                  <w:jc w:val="center"/>
                                  <w:rPr>
                                    <w:sz w:val="28"/>
                                    <w:szCs w:val="28"/>
                                  </w:rPr>
                                </w:pPr>
                                <w:r w:rsidRPr="005947CE">
                                  <w:rPr>
                                    <w:rFonts w:cstheme="minorHAnsi"/>
                                    <w:sz w:val="28"/>
                                    <w:szCs w:val="28"/>
                                    <w:shd w:val="clear" w:color="auto" w:fill="FFFFFF"/>
                                  </w:rPr>
                                  <w:t xml:space="preserve">10399096@mydbs.ie </w:t>
                                </w:r>
                              </w:p>
                            </w:sdtContent>
                          </w:sdt>
                          <w:p w14:paraId="6E50BC01" w14:textId="77777777" w:rsidR="00C6484F" w:rsidRPr="005947CE" w:rsidRDefault="00C6484F" w:rsidP="00F3455A">
                            <w:pPr>
                              <w:pStyle w:val="NoSpacing"/>
                              <w:jc w:val="center"/>
                              <w:rPr>
                                <w:color w:val="595959" w:themeColor="text1" w:themeTint="A6"/>
                              </w:rPr>
                            </w:pPr>
                          </w:p>
                          <w:sdt>
                            <w:sdtPr>
                              <w:rPr>
                                <w:sz w:val="28"/>
                                <w:szCs w:val="28"/>
                              </w:rPr>
                              <w:alias w:val="Publish Date"/>
                              <w:tag w:val=""/>
                              <w:id w:val="1112786338"/>
                              <w:dataBinding w:prefixMappings="xmlns:ns0='http://schemas.microsoft.com/office/2006/coverPageProps' " w:xpath="/ns0:CoverPageProperties[1]/ns0:PublishDate[1]" w:storeItemID="{55AF091B-3C7A-41E3-B477-F2FDAA23CFDA}"/>
                              <w:date w:fullDate="2022-09-05T00:00:00Z">
                                <w:dateFormat w:val="dd/MM/yyyy"/>
                                <w:lid w:val="en-IE"/>
                                <w:storeMappedDataAs w:val="dateTime"/>
                                <w:calendar w:val="gregorian"/>
                              </w:date>
                            </w:sdtPr>
                            <w:sdtEndPr/>
                            <w:sdtContent>
                              <w:p w14:paraId="2A49533F" w14:textId="08607956" w:rsidR="002933AB" w:rsidRPr="005947CE" w:rsidRDefault="00365C28" w:rsidP="002933AB">
                                <w:pPr>
                                  <w:jc w:val="center"/>
                                  <w:rPr>
                                    <w:sz w:val="28"/>
                                    <w:szCs w:val="28"/>
                                  </w:rPr>
                                </w:pPr>
                                <w:r w:rsidRPr="005947CE">
                                  <w:rPr>
                                    <w:sz w:val="28"/>
                                    <w:szCs w:val="28"/>
                                  </w:rPr>
                                  <w:t>05/09/2022</w:t>
                                </w:r>
                              </w:p>
                            </w:sdtContent>
                          </w:sdt>
                          <w:p w14:paraId="5247D4F9" w14:textId="77777777" w:rsidR="00365C28" w:rsidRPr="005947CE" w:rsidRDefault="00365C28" w:rsidP="00365C28">
                            <w:pPr>
                              <w:pStyle w:val="NoSpacing"/>
                              <w:jc w:val="center"/>
                              <w:rPr>
                                <w:rFonts w:cstheme="minorHAnsi"/>
                                <w:sz w:val="32"/>
                                <w:szCs w:val="32"/>
                              </w:rPr>
                            </w:pPr>
                            <w:r w:rsidRPr="005947CE">
                              <w:rPr>
                                <w:rFonts w:cstheme="minorHAnsi"/>
                                <w:sz w:val="32"/>
                                <w:szCs w:val="32"/>
                              </w:rPr>
                              <w:t xml:space="preserve">Supervisor - Clive </w:t>
                            </w:r>
                            <w:proofErr w:type="spellStart"/>
                            <w:r w:rsidRPr="005947CE">
                              <w:rPr>
                                <w:rFonts w:cstheme="minorHAnsi"/>
                                <w:sz w:val="32"/>
                                <w:szCs w:val="32"/>
                              </w:rPr>
                              <w:t>Gargan</w:t>
                            </w:r>
                            <w:proofErr w:type="spellEnd"/>
                          </w:p>
                          <w:p w14:paraId="5A0B6C7B" w14:textId="77777777" w:rsidR="00C6484F" w:rsidRDefault="00C6484F" w:rsidP="00F3455A">
                            <w:pPr>
                              <w:pStyle w:val="NoSpacing"/>
                              <w:jc w:val="center"/>
                              <w:rPr>
                                <w:color w:val="595959" w:themeColor="text1" w:themeTint="A6"/>
                                <w:sz w:val="18"/>
                                <w:szCs w:val="18"/>
                              </w:rPr>
                            </w:pPr>
                          </w:p>
                          <w:p w14:paraId="034D874D" w14:textId="77777777" w:rsidR="00C6484F" w:rsidRDefault="00C6484F" w:rsidP="00F3455A">
                            <w:pPr>
                              <w:pStyle w:val="NoSpacing"/>
                              <w:jc w:val="center"/>
                              <w:rPr>
                                <w:color w:val="595959" w:themeColor="text1" w:themeTint="A6"/>
                                <w:sz w:val="18"/>
                                <w:szCs w:val="18"/>
                              </w:rPr>
                            </w:pPr>
                          </w:p>
                          <w:p w14:paraId="504C3591" w14:textId="77777777" w:rsidR="00C6484F" w:rsidRDefault="00C6484F" w:rsidP="00F3455A">
                            <w:pPr>
                              <w:pStyle w:val="NoSpacing"/>
                              <w:jc w:val="center"/>
                              <w:rPr>
                                <w:color w:val="595959" w:themeColor="text1" w:themeTint="A6"/>
                                <w:sz w:val="18"/>
                                <w:szCs w:val="18"/>
                              </w:rPr>
                            </w:pPr>
                          </w:p>
                          <w:p w14:paraId="16AFD60B" w14:textId="77777777" w:rsidR="00C6484F" w:rsidRDefault="00C6484F" w:rsidP="00F3455A">
                            <w:pPr>
                              <w:pStyle w:val="NoSpacing"/>
                              <w:jc w:val="center"/>
                              <w:rPr>
                                <w:color w:val="595959" w:themeColor="text1" w:themeTint="A6"/>
                                <w:sz w:val="18"/>
                                <w:szCs w:val="18"/>
                              </w:rPr>
                            </w:pPr>
                          </w:p>
                          <w:p w14:paraId="72B330B8" w14:textId="77777777" w:rsidR="00C6484F" w:rsidRDefault="00C6484F" w:rsidP="00F3455A">
                            <w:pPr>
                              <w:pStyle w:val="NoSpacing"/>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E51365" id="Text Box 152" o:spid="_x0000_s1028" type="#_x0000_t202" style="position:absolute;margin-left:-28pt;margin-top:581.5pt;width:452.7pt;height:153.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" filled="f" stroked="f" strokeweight=".5pt">
                <v:textbox inset="126pt,0,54pt,0">
                  <w:txbxContent>
                    <w:sdt>
                      <w:sdtPr>
                        <w:rPr>
                          <w:b/>
                          <w:bCs/>
                          <w:color w:val="595959" w:themeColor="text1" w:themeTint="A6"/>
                          <w:sz w:val="36"/>
                          <w:szCs w:val="36"/>
                        </w:rPr>
                        <w:alias w:val="Author"/>
                        <w:tag w:val=""/>
                        <w:id w:val="-1523322915"/>
                        <w:dataBinding w:prefixMappings="xmlns:ns0='http://purl.org/dc/elements/1.1/' xmlns:ns1='http://schemas.openxmlformats.org/package/2006/metadata/core-properties' " w:xpath="/ns1:coreProperties[1]/ns0:creator[1]" w:storeItemID="{6C3C8BC8-F283-45AE-878A-BAB7291924A1}"/>
                        <w:text/>
                      </w:sdtPr>
                      <w:sdtEndPr/>
                      <w:sdtContent>
                        <w:p w14:paraId="5B45C6FD" w14:textId="77777777" w:rsidR="00C60445" w:rsidRPr="005947CE" w:rsidRDefault="007172FF" w:rsidP="00F3455A">
                          <w:pPr>
                            <w:pStyle w:val="NoSpacing"/>
                            <w:jc w:val="center"/>
                            <w:rPr>
                              <w:b/>
                              <w:bCs/>
                              <w:color w:val="595959" w:themeColor="text1" w:themeTint="A6"/>
                              <w:sz w:val="36"/>
                              <w:szCs w:val="36"/>
                            </w:rPr>
                          </w:pPr>
                          <w:r w:rsidRPr="005947CE">
                            <w:rPr>
                              <w:b/>
                              <w:bCs/>
                              <w:color w:val="595959" w:themeColor="text1" w:themeTint="A6"/>
                              <w:sz w:val="36"/>
                              <w:szCs w:val="36"/>
                            </w:rPr>
                            <w:t>Eoghan Butler</w:t>
                          </w:r>
                        </w:p>
                      </w:sdtContent>
                    </w:sdt>
                    <w:p w14:paraId="1EEFBD24" w14:textId="77777777" w:rsidR="00C60445" w:rsidRPr="005947CE" w:rsidRDefault="00C60445" w:rsidP="00F3455A">
                      <w:pPr>
                        <w:pStyle w:val="NoSpacing"/>
                        <w:jc w:val="center"/>
                        <w:rPr>
                          <w:color w:val="595959" w:themeColor="text1" w:themeTint="A6"/>
                        </w:rPr>
                      </w:pPr>
                    </w:p>
                    <w:sdt>
                      <w:sdtPr>
                        <w:rPr>
                          <w:rFonts w:cstheme="minorHAnsi"/>
                          <w:sz w:val="28"/>
                          <w:szCs w:val="28"/>
                          <w:shd w:val="clear" w:color="auto" w:fill="FFFFFF"/>
                        </w:rPr>
                        <w:alias w:val="Company E-mail"/>
                        <w:tag w:val=""/>
                        <w:id w:val="1420139047"/>
                        <w:dataBinding w:prefixMappings="xmlns:ns0='http://schemas.microsoft.com/office/2006/coverPageProps' " w:xpath="/ns0:CoverPageProperties[1]/ns0:CompanyEmail[1]" w:storeItemID="{55AF091B-3C7A-41E3-B477-F2FDAA23CFDA}"/>
                        <w:text/>
                      </w:sdtPr>
                      <w:sdtEndPr/>
                      <w:sdtContent>
                        <w:p w14:paraId="6E37D0C3" w14:textId="40C7AC8A" w:rsidR="00C6484F" w:rsidRPr="005947CE" w:rsidRDefault="00365C28" w:rsidP="00C6484F">
                          <w:pPr>
                            <w:jc w:val="center"/>
                            <w:rPr>
                              <w:sz w:val="28"/>
                              <w:szCs w:val="28"/>
                            </w:rPr>
                          </w:pPr>
                          <w:r w:rsidRPr="005947CE">
                            <w:rPr>
                              <w:rFonts w:cstheme="minorHAnsi"/>
                              <w:sz w:val="28"/>
                              <w:szCs w:val="28"/>
                              <w:shd w:val="clear" w:color="auto" w:fill="FFFFFF"/>
                            </w:rPr>
                            <w:t xml:space="preserve">10399096@mydbs.ie </w:t>
                          </w:r>
                        </w:p>
                      </w:sdtContent>
                    </w:sdt>
                    <w:p w14:paraId="6E50BC01" w14:textId="77777777" w:rsidR="00C6484F" w:rsidRPr="005947CE" w:rsidRDefault="00C6484F" w:rsidP="00F3455A">
                      <w:pPr>
                        <w:pStyle w:val="NoSpacing"/>
                        <w:jc w:val="center"/>
                        <w:rPr>
                          <w:color w:val="595959" w:themeColor="text1" w:themeTint="A6"/>
                        </w:rPr>
                      </w:pPr>
                    </w:p>
                    <w:sdt>
                      <w:sdtPr>
                        <w:rPr>
                          <w:sz w:val="28"/>
                          <w:szCs w:val="28"/>
                        </w:rPr>
                        <w:alias w:val="Publish Date"/>
                        <w:tag w:val=""/>
                        <w:id w:val="1112786338"/>
                        <w:dataBinding w:prefixMappings="xmlns:ns0='http://schemas.microsoft.com/office/2006/coverPageProps' " w:xpath="/ns0:CoverPageProperties[1]/ns0:PublishDate[1]" w:storeItemID="{55AF091B-3C7A-41E3-B477-F2FDAA23CFDA}"/>
                        <w:date w:fullDate="2022-09-05T00:00:00Z">
                          <w:dateFormat w:val="dd/MM/yyyy"/>
                          <w:lid w:val="en-IE"/>
                          <w:storeMappedDataAs w:val="dateTime"/>
                          <w:calendar w:val="gregorian"/>
                        </w:date>
                      </w:sdtPr>
                      <w:sdtEndPr/>
                      <w:sdtContent>
                        <w:p w14:paraId="2A49533F" w14:textId="08607956" w:rsidR="002933AB" w:rsidRPr="005947CE" w:rsidRDefault="00365C28" w:rsidP="002933AB">
                          <w:pPr>
                            <w:jc w:val="center"/>
                            <w:rPr>
                              <w:sz w:val="28"/>
                              <w:szCs w:val="28"/>
                            </w:rPr>
                          </w:pPr>
                          <w:r w:rsidRPr="005947CE">
                            <w:rPr>
                              <w:sz w:val="28"/>
                              <w:szCs w:val="28"/>
                            </w:rPr>
                            <w:t>05/09/2022</w:t>
                          </w:r>
                        </w:p>
                      </w:sdtContent>
                    </w:sdt>
                    <w:p w14:paraId="5247D4F9" w14:textId="77777777" w:rsidR="00365C28" w:rsidRPr="005947CE" w:rsidRDefault="00365C28" w:rsidP="00365C28">
                      <w:pPr>
                        <w:pStyle w:val="NoSpacing"/>
                        <w:jc w:val="center"/>
                        <w:rPr>
                          <w:rFonts w:cstheme="minorHAnsi"/>
                          <w:sz w:val="32"/>
                          <w:szCs w:val="32"/>
                        </w:rPr>
                      </w:pPr>
                      <w:r w:rsidRPr="005947CE">
                        <w:rPr>
                          <w:rFonts w:cstheme="minorHAnsi"/>
                          <w:sz w:val="32"/>
                          <w:szCs w:val="32"/>
                        </w:rPr>
                        <w:t xml:space="preserve">Supervisor - Clive </w:t>
                      </w:r>
                      <w:proofErr w:type="spellStart"/>
                      <w:r w:rsidRPr="005947CE">
                        <w:rPr>
                          <w:rFonts w:cstheme="minorHAnsi"/>
                          <w:sz w:val="32"/>
                          <w:szCs w:val="32"/>
                        </w:rPr>
                        <w:t>Gargan</w:t>
                      </w:r>
                      <w:proofErr w:type="spellEnd"/>
                    </w:p>
                    <w:p w14:paraId="5A0B6C7B" w14:textId="77777777" w:rsidR="00C6484F" w:rsidRDefault="00C6484F" w:rsidP="00F3455A">
                      <w:pPr>
                        <w:pStyle w:val="NoSpacing"/>
                        <w:jc w:val="center"/>
                        <w:rPr>
                          <w:color w:val="595959" w:themeColor="text1" w:themeTint="A6"/>
                          <w:sz w:val="18"/>
                          <w:szCs w:val="18"/>
                        </w:rPr>
                      </w:pPr>
                    </w:p>
                    <w:p w14:paraId="034D874D" w14:textId="77777777" w:rsidR="00C6484F" w:rsidRDefault="00C6484F" w:rsidP="00F3455A">
                      <w:pPr>
                        <w:pStyle w:val="NoSpacing"/>
                        <w:jc w:val="center"/>
                        <w:rPr>
                          <w:color w:val="595959" w:themeColor="text1" w:themeTint="A6"/>
                          <w:sz w:val="18"/>
                          <w:szCs w:val="18"/>
                        </w:rPr>
                      </w:pPr>
                    </w:p>
                    <w:p w14:paraId="504C3591" w14:textId="77777777" w:rsidR="00C6484F" w:rsidRDefault="00C6484F" w:rsidP="00F3455A">
                      <w:pPr>
                        <w:pStyle w:val="NoSpacing"/>
                        <w:jc w:val="center"/>
                        <w:rPr>
                          <w:color w:val="595959" w:themeColor="text1" w:themeTint="A6"/>
                          <w:sz w:val="18"/>
                          <w:szCs w:val="18"/>
                        </w:rPr>
                      </w:pPr>
                    </w:p>
                    <w:p w14:paraId="16AFD60B" w14:textId="77777777" w:rsidR="00C6484F" w:rsidRDefault="00C6484F" w:rsidP="00F3455A">
                      <w:pPr>
                        <w:pStyle w:val="NoSpacing"/>
                        <w:jc w:val="center"/>
                        <w:rPr>
                          <w:color w:val="595959" w:themeColor="text1" w:themeTint="A6"/>
                          <w:sz w:val="18"/>
                          <w:szCs w:val="18"/>
                        </w:rPr>
                      </w:pPr>
                    </w:p>
                    <w:p w14:paraId="72B330B8" w14:textId="77777777" w:rsidR="00C6484F" w:rsidRDefault="00C6484F" w:rsidP="00F3455A">
                      <w:pPr>
                        <w:pStyle w:val="NoSpacing"/>
                        <w:jc w:val="center"/>
                        <w:rPr>
                          <w:color w:val="595959" w:themeColor="text1" w:themeTint="A6"/>
                          <w:sz w:val="18"/>
                          <w:szCs w:val="18"/>
                        </w:rPr>
                      </w:pPr>
                    </w:p>
                  </w:txbxContent>
                </v:textbox>
                <w10:wrap type="square" anchorx="margin" anchory="page"/>
              </v:shape>
            </w:pict>
          </mc:Fallback>
        </mc:AlternateContent>
      </w:r>
    </w:p>
    <w:p w14:paraId="70E492EC" w14:textId="1176A9C1" w:rsidR="00F3455A" w:rsidRPr="00F3455A" w:rsidRDefault="00F3455A" w:rsidP="002933AB"/>
    <w:p w14:paraId="0BE561DF" w14:textId="47936FC0" w:rsidR="00F3455A" w:rsidRPr="00F3455A" w:rsidRDefault="00F3455A" w:rsidP="00F3455A"/>
    <w:p w14:paraId="79E85E7B" w14:textId="63CABE0D" w:rsidR="00C6484F" w:rsidRPr="00F3455A" w:rsidRDefault="00C6484F" w:rsidP="00C6484F">
      <w:pPr>
        <w:jc w:val="center"/>
      </w:pPr>
    </w:p>
    <w:p w14:paraId="627D96E8" w14:textId="0490B1DE" w:rsidR="00F3455A" w:rsidRPr="00F3455A" w:rsidRDefault="00F3455A" w:rsidP="00F3455A"/>
    <w:bookmarkStart w:id="0" w:name="_Toc112850728" w:displacedByCustomXml="next"/>
    <w:sdt>
      <w:sdtPr>
        <w:rPr>
          <w:rFonts w:asciiTheme="minorHAnsi" w:eastAsiaTheme="minorHAnsi" w:hAnsiTheme="minorHAnsi" w:cstheme="minorBidi"/>
          <w:color w:val="auto"/>
          <w:sz w:val="22"/>
          <w:szCs w:val="22"/>
        </w:rPr>
        <w:id w:val="-1259515095"/>
        <w:docPartObj>
          <w:docPartGallery w:val="Table of Contents"/>
          <w:docPartUnique/>
        </w:docPartObj>
      </w:sdtPr>
      <w:sdtEndPr>
        <w:rPr>
          <w:b/>
          <w:bCs/>
          <w:noProof/>
        </w:rPr>
      </w:sdtEndPr>
      <w:sdtContent>
        <w:p w14:paraId="38A7B06F" w14:textId="52E19665" w:rsidR="00193D5D" w:rsidRDefault="003759BC" w:rsidP="006F0C48">
          <w:pPr>
            <w:pStyle w:val="Heading1"/>
            <w:rPr>
              <w:rStyle w:val="Hyperlink"/>
              <w:noProof/>
            </w:rPr>
          </w:pPr>
          <w:r>
            <w:t>Contents</w:t>
          </w:r>
          <w:bookmarkEnd w:id="0"/>
          <w:r>
            <w:fldChar w:fldCharType="begin"/>
          </w:r>
          <w:r>
            <w:instrText xml:space="preserve"> TOC \o "1-3" \h \z \u </w:instrText>
          </w:r>
          <w:r>
            <w:fldChar w:fldCharType="separate"/>
          </w:r>
          <w:hyperlink w:anchor="_Toc112850728" w:history="1">
            <w:r w:rsidR="00193D5D">
              <w:rPr>
                <w:noProof/>
                <w:webHidden/>
              </w:rPr>
              <w:tab/>
            </w:r>
          </w:hyperlink>
        </w:p>
        <w:p w14:paraId="24CA027E" w14:textId="77777777" w:rsidR="006F0C48" w:rsidRPr="006F0C48" w:rsidRDefault="006F0C48" w:rsidP="006F0C48"/>
        <w:p w14:paraId="14286E0A" w14:textId="730560AE" w:rsidR="00193D5D" w:rsidRDefault="002A0675">
          <w:pPr>
            <w:pStyle w:val="TOC1"/>
            <w:tabs>
              <w:tab w:val="left" w:pos="440"/>
              <w:tab w:val="right" w:leader="dot" w:pos="9016"/>
            </w:tabs>
            <w:rPr>
              <w:rFonts w:eastAsiaTheme="minorEastAsia"/>
              <w:noProof/>
              <w:lang w:eastAsia="en-IE"/>
            </w:rPr>
          </w:pPr>
          <w:hyperlink w:anchor="_Toc112850729" w:history="1">
            <w:r w:rsidR="00193D5D" w:rsidRPr="008850BA">
              <w:rPr>
                <w:rStyle w:val="Hyperlink"/>
                <w:noProof/>
              </w:rPr>
              <w:t>1.</w:t>
            </w:r>
            <w:r w:rsidR="00193D5D">
              <w:rPr>
                <w:rFonts w:eastAsiaTheme="minorEastAsia"/>
                <w:noProof/>
                <w:lang w:eastAsia="en-IE"/>
              </w:rPr>
              <w:tab/>
            </w:r>
            <w:r w:rsidR="00193D5D" w:rsidRPr="008850BA">
              <w:rPr>
                <w:rStyle w:val="Hyperlink"/>
                <w:noProof/>
              </w:rPr>
              <w:t>Introduction</w:t>
            </w:r>
            <w:r w:rsidR="00193D5D">
              <w:rPr>
                <w:noProof/>
                <w:webHidden/>
              </w:rPr>
              <w:tab/>
            </w:r>
            <w:r w:rsidR="00193D5D">
              <w:rPr>
                <w:noProof/>
                <w:webHidden/>
              </w:rPr>
              <w:fldChar w:fldCharType="begin"/>
            </w:r>
            <w:r w:rsidR="00193D5D">
              <w:rPr>
                <w:noProof/>
                <w:webHidden/>
              </w:rPr>
              <w:instrText xml:space="preserve"> PAGEREF _Toc112850729 \h </w:instrText>
            </w:r>
            <w:r w:rsidR="00193D5D">
              <w:rPr>
                <w:noProof/>
                <w:webHidden/>
              </w:rPr>
            </w:r>
            <w:r w:rsidR="00193D5D">
              <w:rPr>
                <w:noProof/>
                <w:webHidden/>
              </w:rPr>
              <w:fldChar w:fldCharType="separate"/>
            </w:r>
            <w:r w:rsidR="00193D5D">
              <w:rPr>
                <w:noProof/>
                <w:webHidden/>
              </w:rPr>
              <w:t>2</w:t>
            </w:r>
            <w:r w:rsidR="00193D5D">
              <w:rPr>
                <w:noProof/>
                <w:webHidden/>
              </w:rPr>
              <w:fldChar w:fldCharType="end"/>
            </w:r>
          </w:hyperlink>
        </w:p>
        <w:p w14:paraId="6E1235B2" w14:textId="294D9CE2" w:rsidR="00193D5D" w:rsidRDefault="002A0675">
          <w:pPr>
            <w:pStyle w:val="TOC1"/>
            <w:tabs>
              <w:tab w:val="left" w:pos="440"/>
              <w:tab w:val="right" w:leader="dot" w:pos="9016"/>
            </w:tabs>
            <w:rPr>
              <w:rFonts w:eastAsiaTheme="minorEastAsia"/>
              <w:noProof/>
              <w:lang w:eastAsia="en-IE"/>
            </w:rPr>
          </w:pPr>
          <w:hyperlink w:anchor="_Toc112850730" w:history="1">
            <w:r w:rsidR="00193D5D" w:rsidRPr="008850BA">
              <w:rPr>
                <w:rStyle w:val="Hyperlink"/>
                <w:noProof/>
              </w:rPr>
              <w:t>2.</w:t>
            </w:r>
            <w:r w:rsidR="00193D5D">
              <w:rPr>
                <w:rFonts w:eastAsiaTheme="minorEastAsia"/>
                <w:noProof/>
                <w:lang w:eastAsia="en-IE"/>
              </w:rPr>
              <w:tab/>
            </w:r>
            <w:r w:rsidR="00193D5D" w:rsidRPr="008850BA">
              <w:rPr>
                <w:rStyle w:val="Hyperlink"/>
                <w:noProof/>
              </w:rPr>
              <w:t>Background</w:t>
            </w:r>
            <w:r w:rsidR="00193D5D">
              <w:rPr>
                <w:noProof/>
                <w:webHidden/>
              </w:rPr>
              <w:tab/>
            </w:r>
            <w:r w:rsidR="00193D5D">
              <w:rPr>
                <w:noProof/>
                <w:webHidden/>
              </w:rPr>
              <w:fldChar w:fldCharType="begin"/>
            </w:r>
            <w:r w:rsidR="00193D5D">
              <w:rPr>
                <w:noProof/>
                <w:webHidden/>
              </w:rPr>
              <w:instrText xml:space="preserve"> PAGEREF _Toc112850730 \h </w:instrText>
            </w:r>
            <w:r w:rsidR="00193D5D">
              <w:rPr>
                <w:noProof/>
                <w:webHidden/>
              </w:rPr>
            </w:r>
            <w:r w:rsidR="00193D5D">
              <w:rPr>
                <w:noProof/>
                <w:webHidden/>
              </w:rPr>
              <w:fldChar w:fldCharType="separate"/>
            </w:r>
            <w:r w:rsidR="00193D5D">
              <w:rPr>
                <w:noProof/>
                <w:webHidden/>
              </w:rPr>
              <w:t>3</w:t>
            </w:r>
            <w:r w:rsidR="00193D5D">
              <w:rPr>
                <w:noProof/>
                <w:webHidden/>
              </w:rPr>
              <w:fldChar w:fldCharType="end"/>
            </w:r>
          </w:hyperlink>
        </w:p>
        <w:p w14:paraId="4BA2D31E" w14:textId="0341C1D9" w:rsidR="00193D5D" w:rsidRDefault="002A0675">
          <w:pPr>
            <w:pStyle w:val="TOC1"/>
            <w:tabs>
              <w:tab w:val="left" w:pos="440"/>
              <w:tab w:val="right" w:leader="dot" w:pos="9016"/>
            </w:tabs>
            <w:rPr>
              <w:rFonts w:eastAsiaTheme="minorEastAsia"/>
              <w:noProof/>
              <w:lang w:eastAsia="en-IE"/>
            </w:rPr>
          </w:pPr>
          <w:hyperlink w:anchor="_Toc112850731" w:history="1">
            <w:r w:rsidR="00193D5D" w:rsidRPr="008850BA">
              <w:rPr>
                <w:rStyle w:val="Hyperlink"/>
                <w:noProof/>
              </w:rPr>
              <w:t>3.</w:t>
            </w:r>
            <w:r w:rsidR="00193D5D">
              <w:rPr>
                <w:rFonts w:eastAsiaTheme="minorEastAsia"/>
                <w:noProof/>
                <w:lang w:eastAsia="en-IE"/>
              </w:rPr>
              <w:tab/>
            </w:r>
            <w:r w:rsidR="00193D5D" w:rsidRPr="008850BA">
              <w:rPr>
                <w:rStyle w:val="Hyperlink"/>
                <w:noProof/>
              </w:rPr>
              <w:t>Specification and Design</w:t>
            </w:r>
            <w:r w:rsidR="00193D5D">
              <w:rPr>
                <w:noProof/>
                <w:webHidden/>
              </w:rPr>
              <w:tab/>
            </w:r>
            <w:r w:rsidR="00193D5D">
              <w:rPr>
                <w:noProof/>
                <w:webHidden/>
              </w:rPr>
              <w:fldChar w:fldCharType="begin"/>
            </w:r>
            <w:r w:rsidR="00193D5D">
              <w:rPr>
                <w:noProof/>
                <w:webHidden/>
              </w:rPr>
              <w:instrText xml:space="preserve"> PAGEREF _Toc112850731 \h </w:instrText>
            </w:r>
            <w:r w:rsidR="00193D5D">
              <w:rPr>
                <w:noProof/>
                <w:webHidden/>
              </w:rPr>
            </w:r>
            <w:r w:rsidR="00193D5D">
              <w:rPr>
                <w:noProof/>
                <w:webHidden/>
              </w:rPr>
              <w:fldChar w:fldCharType="separate"/>
            </w:r>
            <w:r w:rsidR="00193D5D">
              <w:rPr>
                <w:noProof/>
                <w:webHidden/>
              </w:rPr>
              <w:t>4</w:t>
            </w:r>
            <w:r w:rsidR="00193D5D">
              <w:rPr>
                <w:noProof/>
                <w:webHidden/>
              </w:rPr>
              <w:fldChar w:fldCharType="end"/>
            </w:r>
          </w:hyperlink>
        </w:p>
        <w:p w14:paraId="4089FDA4" w14:textId="472209D6" w:rsidR="00193D5D" w:rsidRDefault="002A0675">
          <w:pPr>
            <w:pStyle w:val="TOC1"/>
            <w:tabs>
              <w:tab w:val="left" w:pos="440"/>
              <w:tab w:val="right" w:leader="dot" w:pos="9016"/>
            </w:tabs>
            <w:rPr>
              <w:rFonts w:eastAsiaTheme="minorEastAsia"/>
              <w:noProof/>
              <w:lang w:eastAsia="en-IE"/>
            </w:rPr>
          </w:pPr>
          <w:hyperlink w:anchor="_Toc112850732" w:history="1">
            <w:r w:rsidR="00193D5D" w:rsidRPr="008850BA">
              <w:rPr>
                <w:rStyle w:val="Hyperlink"/>
                <w:noProof/>
              </w:rPr>
              <w:t>4.</w:t>
            </w:r>
            <w:r w:rsidR="00193D5D">
              <w:rPr>
                <w:rFonts w:eastAsiaTheme="minorEastAsia"/>
                <w:noProof/>
                <w:lang w:eastAsia="en-IE"/>
              </w:rPr>
              <w:tab/>
            </w:r>
            <w:r w:rsidR="00193D5D" w:rsidRPr="008850BA">
              <w:rPr>
                <w:rStyle w:val="Hyperlink"/>
                <w:noProof/>
              </w:rPr>
              <w:t>Implementation</w:t>
            </w:r>
            <w:r w:rsidR="00193D5D">
              <w:rPr>
                <w:noProof/>
                <w:webHidden/>
              </w:rPr>
              <w:tab/>
            </w:r>
            <w:r w:rsidR="00193D5D">
              <w:rPr>
                <w:noProof/>
                <w:webHidden/>
              </w:rPr>
              <w:fldChar w:fldCharType="begin"/>
            </w:r>
            <w:r w:rsidR="00193D5D">
              <w:rPr>
                <w:noProof/>
                <w:webHidden/>
              </w:rPr>
              <w:instrText xml:space="preserve"> PAGEREF _Toc112850732 \h </w:instrText>
            </w:r>
            <w:r w:rsidR="00193D5D">
              <w:rPr>
                <w:noProof/>
                <w:webHidden/>
              </w:rPr>
            </w:r>
            <w:r w:rsidR="00193D5D">
              <w:rPr>
                <w:noProof/>
                <w:webHidden/>
              </w:rPr>
              <w:fldChar w:fldCharType="separate"/>
            </w:r>
            <w:r w:rsidR="00193D5D">
              <w:rPr>
                <w:noProof/>
                <w:webHidden/>
              </w:rPr>
              <w:t>11</w:t>
            </w:r>
            <w:r w:rsidR="00193D5D">
              <w:rPr>
                <w:noProof/>
                <w:webHidden/>
              </w:rPr>
              <w:fldChar w:fldCharType="end"/>
            </w:r>
          </w:hyperlink>
        </w:p>
        <w:p w14:paraId="08D44AF5" w14:textId="541F1788" w:rsidR="00193D5D" w:rsidRDefault="002A0675">
          <w:pPr>
            <w:pStyle w:val="TOC1"/>
            <w:tabs>
              <w:tab w:val="left" w:pos="440"/>
              <w:tab w:val="right" w:leader="dot" w:pos="9016"/>
            </w:tabs>
            <w:rPr>
              <w:rFonts w:eastAsiaTheme="minorEastAsia"/>
              <w:noProof/>
              <w:lang w:eastAsia="en-IE"/>
            </w:rPr>
          </w:pPr>
          <w:hyperlink w:anchor="_Toc112850733" w:history="1">
            <w:r w:rsidR="00193D5D" w:rsidRPr="008850BA">
              <w:rPr>
                <w:rStyle w:val="Hyperlink"/>
                <w:noProof/>
              </w:rPr>
              <w:t>5.</w:t>
            </w:r>
            <w:r w:rsidR="00193D5D">
              <w:rPr>
                <w:rFonts w:eastAsiaTheme="minorEastAsia"/>
                <w:noProof/>
                <w:lang w:eastAsia="en-IE"/>
              </w:rPr>
              <w:tab/>
            </w:r>
            <w:r w:rsidR="00193D5D" w:rsidRPr="008850BA">
              <w:rPr>
                <w:rStyle w:val="Hyperlink"/>
                <w:noProof/>
              </w:rPr>
              <w:t>Testing and Results</w:t>
            </w:r>
            <w:r w:rsidR="00193D5D">
              <w:rPr>
                <w:noProof/>
                <w:webHidden/>
              </w:rPr>
              <w:tab/>
            </w:r>
            <w:r w:rsidR="00193D5D">
              <w:rPr>
                <w:noProof/>
                <w:webHidden/>
              </w:rPr>
              <w:fldChar w:fldCharType="begin"/>
            </w:r>
            <w:r w:rsidR="00193D5D">
              <w:rPr>
                <w:noProof/>
                <w:webHidden/>
              </w:rPr>
              <w:instrText xml:space="preserve"> PAGEREF _Toc112850733 \h </w:instrText>
            </w:r>
            <w:r w:rsidR="00193D5D">
              <w:rPr>
                <w:noProof/>
                <w:webHidden/>
              </w:rPr>
            </w:r>
            <w:r w:rsidR="00193D5D">
              <w:rPr>
                <w:noProof/>
                <w:webHidden/>
              </w:rPr>
              <w:fldChar w:fldCharType="separate"/>
            </w:r>
            <w:r w:rsidR="00193D5D">
              <w:rPr>
                <w:noProof/>
                <w:webHidden/>
              </w:rPr>
              <w:t>13</w:t>
            </w:r>
            <w:r w:rsidR="00193D5D">
              <w:rPr>
                <w:noProof/>
                <w:webHidden/>
              </w:rPr>
              <w:fldChar w:fldCharType="end"/>
            </w:r>
          </w:hyperlink>
        </w:p>
        <w:p w14:paraId="534C4C54" w14:textId="11FD9625" w:rsidR="00193D5D" w:rsidRDefault="002A0675">
          <w:pPr>
            <w:pStyle w:val="TOC1"/>
            <w:tabs>
              <w:tab w:val="left" w:pos="440"/>
              <w:tab w:val="right" w:leader="dot" w:pos="9016"/>
            </w:tabs>
            <w:rPr>
              <w:rFonts w:eastAsiaTheme="minorEastAsia"/>
              <w:noProof/>
              <w:lang w:eastAsia="en-IE"/>
            </w:rPr>
          </w:pPr>
          <w:hyperlink w:anchor="_Toc112850734" w:history="1">
            <w:r w:rsidR="00193D5D" w:rsidRPr="008850BA">
              <w:rPr>
                <w:rStyle w:val="Hyperlink"/>
                <w:noProof/>
              </w:rPr>
              <w:t>6.</w:t>
            </w:r>
            <w:r w:rsidR="00193D5D">
              <w:rPr>
                <w:rFonts w:eastAsiaTheme="minorEastAsia"/>
                <w:noProof/>
                <w:lang w:eastAsia="en-IE"/>
              </w:rPr>
              <w:tab/>
            </w:r>
            <w:r w:rsidR="00193D5D" w:rsidRPr="008850BA">
              <w:rPr>
                <w:rStyle w:val="Hyperlink"/>
                <w:noProof/>
              </w:rPr>
              <w:t>Conclusions and Future Work</w:t>
            </w:r>
            <w:r w:rsidR="00193D5D">
              <w:rPr>
                <w:noProof/>
                <w:webHidden/>
              </w:rPr>
              <w:tab/>
            </w:r>
            <w:r w:rsidR="00193D5D">
              <w:rPr>
                <w:noProof/>
                <w:webHidden/>
              </w:rPr>
              <w:fldChar w:fldCharType="begin"/>
            </w:r>
            <w:r w:rsidR="00193D5D">
              <w:rPr>
                <w:noProof/>
                <w:webHidden/>
              </w:rPr>
              <w:instrText xml:space="preserve"> PAGEREF _Toc112850734 \h </w:instrText>
            </w:r>
            <w:r w:rsidR="00193D5D">
              <w:rPr>
                <w:noProof/>
                <w:webHidden/>
              </w:rPr>
            </w:r>
            <w:r w:rsidR="00193D5D">
              <w:rPr>
                <w:noProof/>
                <w:webHidden/>
              </w:rPr>
              <w:fldChar w:fldCharType="separate"/>
            </w:r>
            <w:r w:rsidR="00193D5D">
              <w:rPr>
                <w:noProof/>
                <w:webHidden/>
              </w:rPr>
              <w:t>14</w:t>
            </w:r>
            <w:r w:rsidR="00193D5D">
              <w:rPr>
                <w:noProof/>
                <w:webHidden/>
              </w:rPr>
              <w:fldChar w:fldCharType="end"/>
            </w:r>
          </w:hyperlink>
        </w:p>
        <w:p w14:paraId="31191C9E" w14:textId="66732556" w:rsidR="00193D5D" w:rsidRDefault="002A0675">
          <w:pPr>
            <w:pStyle w:val="TOC1"/>
            <w:tabs>
              <w:tab w:val="left" w:pos="440"/>
              <w:tab w:val="right" w:leader="dot" w:pos="9016"/>
            </w:tabs>
            <w:rPr>
              <w:rFonts w:eastAsiaTheme="minorEastAsia"/>
              <w:noProof/>
              <w:lang w:eastAsia="en-IE"/>
            </w:rPr>
          </w:pPr>
          <w:hyperlink w:anchor="_Toc112850735" w:history="1">
            <w:r w:rsidR="00193D5D" w:rsidRPr="008850BA">
              <w:rPr>
                <w:rStyle w:val="Hyperlink"/>
                <w:noProof/>
              </w:rPr>
              <w:t>7.</w:t>
            </w:r>
            <w:r w:rsidR="00193D5D">
              <w:rPr>
                <w:rFonts w:eastAsiaTheme="minorEastAsia"/>
                <w:noProof/>
                <w:lang w:eastAsia="en-IE"/>
              </w:rPr>
              <w:tab/>
            </w:r>
            <w:r w:rsidR="00193D5D" w:rsidRPr="008850BA">
              <w:rPr>
                <w:rStyle w:val="Hyperlink"/>
                <w:noProof/>
              </w:rPr>
              <w:t>References / Bibliography</w:t>
            </w:r>
            <w:r w:rsidR="00193D5D">
              <w:rPr>
                <w:noProof/>
                <w:webHidden/>
              </w:rPr>
              <w:tab/>
            </w:r>
            <w:r w:rsidR="00193D5D">
              <w:rPr>
                <w:noProof/>
                <w:webHidden/>
              </w:rPr>
              <w:fldChar w:fldCharType="begin"/>
            </w:r>
            <w:r w:rsidR="00193D5D">
              <w:rPr>
                <w:noProof/>
                <w:webHidden/>
              </w:rPr>
              <w:instrText xml:space="preserve"> PAGEREF _Toc112850735 \h </w:instrText>
            </w:r>
            <w:r w:rsidR="00193D5D">
              <w:rPr>
                <w:noProof/>
                <w:webHidden/>
              </w:rPr>
            </w:r>
            <w:r w:rsidR="00193D5D">
              <w:rPr>
                <w:noProof/>
                <w:webHidden/>
              </w:rPr>
              <w:fldChar w:fldCharType="separate"/>
            </w:r>
            <w:r w:rsidR="00193D5D">
              <w:rPr>
                <w:noProof/>
                <w:webHidden/>
              </w:rPr>
              <w:t>16</w:t>
            </w:r>
            <w:r w:rsidR="00193D5D">
              <w:rPr>
                <w:noProof/>
                <w:webHidden/>
              </w:rPr>
              <w:fldChar w:fldCharType="end"/>
            </w:r>
          </w:hyperlink>
        </w:p>
        <w:p w14:paraId="2B6B94AB" w14:textId="56330AA4" w:rsidR="00193D5D" w:rsidRDefault="002A0675">
          <w:pPr>
            <w:pStyle w:val="TOC1"/>
            <w:tabs>
              <w:tab w:val="left" w:pos="440"/>
              <w:tab w:val="right" w:leader="dot" w:pos="9016"/>
            </w:tabs>
            <w:rPr>
              <w:rFonts w:eastAsiaTheme="minorEastAsia"/>
              <w:noProof/>
              <w:lang w:eastAsia="en-IE"/>
            </w:rPr>
          </w:pPr>
          <w:hyperlink w:anchor="_Toc112850736" w:history="1">
            <w:r w:rsidR="00193D5D" w:rsidRPr="008850BA">
              <w:rPr>
                <w:rStyle w:val="Hyperlink"/>
                <w:noProof/>
              </w:rPr>
              <w:t>8.</w:t>
            </w:r>
            <w:r w:rsidR="00193D5D">
              <w:rPr>
                <w:rFonts w:eastAsiaTheme="minorEastAsia"/>
                <w:noProof/>
                <w:lang w:eastAsia="en-IE"/>
              </w:rPr>
              <w:tab/>
            </w:r>
            <w:r w:rsidR="00193D5D" w:rsidRPr="008850BA">
              <w:rPr>
                <w:rStyle w:val="Hyperlink"/>
                <w:noProof/>
              </w:rPr>
              <w:t>Instructions for use</w:t>
            </w:r>
            <w:r w:rsidR="00193D5D">
              <w:rPr>
                <w:noProof/>
                <w:webHidden/>
              </w:rPr>
              <w:tab/>
            </w:r>
            <w:r w:rsidR="00193D5D">
              <w:rPr>
                <w:noProof/>
                <w:webHidden/>
              </w:rPr>
              <w:fldChar w:fldCharType="begin"/>
            </w:r>
            <w:r w:rsidR="00193D5D">
              <w:rPr>
                <w:noProof/>
                <w:webHidden/>
              </w:rPr>
              <w:instrText xml:space="preserve"> PAGEREF _Toc112850736 \h </w:instrText>
            </w:r>
            <w:r w:rsidR="00193D5D">
              <w:rPr>
                <w:noProof/>
                <w:webHidden/>
              </w:rPr>
            </w:r>
            <w:r w:rsidR="00193D5D">
              <w:rPr>
                <w:noProof/>
                <w:webHidden/>
              </w:rPr>
              <w:fldChar w:fldCharType="separate"/>
            </w:r>
            <w:r w:rsidR="00193D5D">
              <w:rPr>
                <w:noProof/>
                <w:webHidden/>
              </w:rPr>
              <w:t>17</w:t>
            </w:r>
            <w:r w:rsidR="00193D5D">
              <w:rPr>
                <w:noProof/>
                <w:webHidden/>
              </w:rPr>
              <w:fldChar w:fldCharType="end"/>
            </w:r>
          </w:hyperlink>
        </w:p>
        <w:p w14:paraId="69C02BF2" w14:textId="71E78488" w:rsidR="003759BC" w:rsidRPr="001E6979" w:rsidRDefault="003759BC">
          <w:r>
            <w:rPr>
              <w:b/>
              <w:bCs/>
              <w:noProof/>
            </w:rPr>
            <w:fldChar w:fldCharType="end"/>
          </w:r>
        </w:p>
      </w:sdtContent>
    </w:sdt>
    <w:p w14:paraId="0C62D110" w14:textId="77777777" w:rsidR="003759BC" w:rsidRDefault="003759BC">
      <w:r>
        <w:br w:type="page"/>
      </w:r>
    </w:p>
    <w:p w14:paraId="45FB06BD" w14:textId="77777777" w:rsidR="00F3455A" w:rsidRDefault="0075558D" w:rsidP="0075558D">
      <w:pPr>
        <w:pStyle w:val="Heading1"/>
        <w:numPr>
          <w:ilvl w:val="0"/>
          <w:numId w:val="1"/>
        </w:numPr>
        <w:spacing w:after="120"/>
        <w:ind w:left="714" w:hanging="357"/>
      </w:pPr>
      <w:bookmarkStart w:id="1" w:name="_Toc112850729"/>
      <w:r>
        <w:lastRenderedPageBreak/>
        <w:t>Introduction</w:t>
      </w:r>
      <w:bookmarkEnd w:id="1"/>
    </w:p>
    <w:p w14:paraId="097B0EA1" w14:textId="77777777" w:rsidR="00364C32" w:rsidRDefault="00364C32" w:rsidP="00EB67A1"/>
    <w:p w14:paraId="2C56F4B7" w14:textId="6736089C" w:rsidR="00364C32" w:rsidRDefault="00364C32" w:rsidP="0075558D">
      <w:pPr>
        <w:ind w:left="720"/>
      </w:pPr>
      <w:r>
        <w:t xml:space="preserve">For my project I </w:t>
      </w:r>
      <w:r w:rsidR="00884163">
        <w:t xml:space="preserve">have developed a </w:t>
      </w:r>
      <w:r w:rsidR="00A326DE">
        <w:t>Tournament Tracker application.</w:t>
      </w:r>
      <w:r w:rsidR="00F377A0">
        <w:t xml:space="preserve"> The purpose is f</w:t>
      </w:r>
      <w:r w:rsidR="00126ACD">
        <w:t xml:space="preserve">or this application to be able to </w:t>
      </w:r>
      <w:r w:rsidR="009A49EB">
        <w:t>host</w:t>
      </w:r>
      <w:r w:rsidR="00126ACD">
        <w:t xml:space="preserve">, </w:t>
      </w:r>
      <w:r w:rsidR="009A49EB">
        <w:t xml:space="preserve">generate and save a knockout style tournament </w:t>
      </w:r>
      <w:r w:rsidR="00F65010">
        <w:t xml:space="preserve">that could be used for videogames, a sport </w:t>
      </w:r>
      <w:r w:rsidR="00C87741">
        <w:t>event,</w:t>
      </w:r>
      <w:r w:rsidR="00F65010">
        <w:t xml:space="preserve"> or any sort of group competition.</w:t>
      </w:r>
      <w:r w:rsidR="00A326DE">
        <w:t xml:space="preserve"> This was done using </w:t>
      </w:r>
      <w:r w:rsidR="00D92299">
        <w:t xml:space="preserve">Visual Studio 2022 </w:t>
      </w:r>
      <w:r w:rsidR="002B09F4">
        <w:t xml:space="preserve">using C# and developed as a </w:t>
      </w:r>
      <w:r w:rsidR="00884163">
        <w:t>Windows form application</w:t>
      </w:r>
      <w:r w:rsidR="002B09F4">
        <w:t>.</w:t>
      </w:r>
    </w:p>
    <w:p w14:paraId="09A25803" w14:textId="34B28ED9" w:rsidR="00AD0BD0" w:rsidRDefault="00EE1FD4" w:rsidP="00AD0BD0">
      <w:pPr>
        <w:ind w:left="720"/>
      </w:pPr>
      <w:r>
        <w:t>As stated in my previous reports, my original intention was</w:t>
      </w:r>
      <w:r w:rsidR="009B7E27">
        <w:t xml:space="preserve"> looking to create a website that acts as a functioning template for tournaments. </w:t>
      </w:r>
      <w:r w:rsidR="000569D4">
        <w:t xml:space="preserve">With it not only being hosted as a website, but </w:t>
      </w:r>
      <w:r w:rsidR="00510C38">
        <w:t xml:space="preserve">also with </w:t>
      </w:r>
      <w:r w:rsidR="000569D4">
        <w:t xml:space="preserve">the original </w:t>
      </w:r>
      <w:r w:rsidR="00510C38">
        <w:t xml:space="preserve">intention of </w:t>
      </w:r>
      <w:r w:rsidR="00CC3D22">
        <w:t xml:space="preserve">adding </w:t>
      </w:r>
      <w:r w:rsidR="00510C38">
        <w:t>customis</w:t>
      </w:r>
      <w:r w:rsidR="00CC3D22">
        <w:t>ation</w:t>
      </w:r>
      <w:r w:rsidR="00510C38">
        <w:t xml:space="preserve"> </w:t>
      </w:r>
      <w:r w:rsidR="00DC5544">
        <w:t xml:space="preserve">so </w:t>
      </w:r>
      <w:r w:rsidR="00510C38">
        <w:t xml:space="preserve">it </w:t>
      </w:r>
      <w:r w:rsidR="00DC5544">
        <w:t>would be tailored to a specific</w:t>
      </w:r>
      <w:r w:rsidR="00CC3D22">
        <w:t xml:space="preserve"> video game. </w:t>
      </w:r>
      <w:r w:rsidR="002C32EA">
        <w:t xml:space="preserve">However once </w:t>
      </w:r>
      <w:r w:rsidR="00145601">
        <w:t xml:space="preserve">proper work began on the </w:t>
      </w:r>
      <w:r w:rsidR="00AD0BD0">
        <w:t>project,</w:t>
      </w:r>
      <w:r w:rsidR="00145601">
        <w:t xml:space="preserve"> I had to change my scope</w:t>
      </w:r>
      <w:r w:rsidR="002558A7">
        <w:t xml:space="preserve"> and shifted focus to entirely creating the functioning application due to the </w:t>
      </w:r>
      <w:r w:rsidR="00AD0BD0">
        <w:t>much great</w:t>
      </w:r>
      <w:r w:rsidR="007558BB">
        <w:t>er</w:t>
      </w:r>
      <w:r w:rsidR="00AD0BD0">
        <w:t xml:space="preserve"> level of work involved</w:t>
      </w:r>
      <w:r w:rsidR="007558BB">
        <w:t>,</w:t>
      </w:r>
      <w:r w:rsidR="00AD0BD0">
        <w:t xml:space="preserve"> than I had previously expected.</w:t>
      </w:r>
    </w:p>
    <w:p w14:paraId="79A1F176" w14:textId="670A29B6" w:rsidR="005810DA" w:rsidRDefault="00761A10" w:rsidP="00AD0BD0">
      <w:pPr>
        <w:ind w:left="720"/>
      </w:pPr>
      <w:r>
        <w:t xml:space="preserve">I had given more of a background in my interim report of the challenges I found myself facing and </w:t>
      </w:r>
      <w:r w:rsidR="00285564">
        <w:t xml:space="preserve">how I had </w:t>
      </w:r>
      <w:r w:rsidR="004E35F0">
        <w:t xml:space="preserve">to recalibrate my approach as I had fallen out of sync </w:t>
      </w:r>
      <w:r w:rsidR="00FD042E">
        <w:t>with my original timeline that I had planned.</w:t>
      </w:r>
      <w:r w:rsidR="00E36B41">
        <w:t xml:space="preserve"> </w:t>
      </w:r>
      <w:r w:rsidR="00D01395">
        <w:t xml:space="preserve"> </w:t>
      </w:r>
      <w:r w:rsidR="002F643D">
        <w:t>I</w:t>
      </w:r>
      <w:r w:rsidR="00D01395">
        <w:t xml:space="preserve"> essentially re</w:t>
      </w:r>
      <w:r w:rsidR="002F643D">
        <w:t>started my project at this stage</w:t>
      </w:r>
      <w:r w:rsidR="00A97E96">
        <w:t xml:space="preserve"> which was a difficult </w:t>
      </w:r>
      <w:r w:rsidR="00940F0A">
        <w:t xml:space="preserve">decision to make. While I </w:t>
      </w:r>
      <w:r w:rsidR="006613A4">
        <w:t>didn’t manage</w:t>
      </w:r>
      <w:r w:rsidR="00EE2641">
        <w:t xml:space="preserve"> to salvage </w:t>
      </w:r>
      <w:r w:rsidR="008845CE">
        <w:t xml:space="preserve">anything significant from my original code, I was able to use what I had learnt from the first attempt and </w:t>
      </w:r>
      <w:r w:rsidR="002F29A7">
        <w:t xml:space="preserve">to retrace my steps for the opening of the project in good time. </w:t>
      </w:r>
    </w:p>
    <w:p w14:paraId="4A17E66A" w14:textId="1B5C0CF9" w:rsidR="00AD0BD0" w:rsidRDefault="005810DA" w:rsidP="00AD0BD0">
      <w:pPr>
        <w:ind w:left="720"/>
      </w:pPr>
      <w:r>
        <w:t>Fortunately,</w:t>
      </w:r>
      <w:r w:rsidR="00AF7C5C">
        <w:t xml:space="preserve"> </w:t>
      </w:r>
      <w:r>
        <w:t>after</w:t>
      </w:r>
      <w:r w:rsidR="00AF7C5C">
        <w:t xml:space="preserve"> my interim report</w:t>
      </w:r>
      <w:r w:rsidR="00EE2641">
        <w:t xml:space="preserve"> and restarting the project,</w:t>
      </w:r>
      <w:r w:rsidR="00AF7C5C">
        <w:t xml:space="preserve"> I was able to begin making good and consistent progress and have been able to complete my project</w:t>
      </w:r>
      <w:r w:rsidR="00FD042E">
        <w:t xml:space="preserve"> to the level I was looking to achieve. </w:t>
      </w:r>
      <w:r w:rsidR="005913DE">
        <w:t xml:space="preserve">As a result of lost time in the previous stages, I was set </w:t>
      </w:r>
      <w:r w:rsidR="001A34E4">
        <w:t>myself</w:t>
      </w:r>
      <w:r w:rsidR="005913DE">
        <w:t xml:space="preserve"> a strict work plan and managed to </w:t>
      </w:r>
      <w:r w:rsidR="00D0189E">
        <w:t>consistently stick to it</w:t>
      </w:r>
      <w:r w:rsidR="001C5A99">
        <w:t xml:space="preserve"> </w:t>
      </w:r>
      <w:r w:rsidR="005947CE">
        <w:t>to</w:t>
      </w:r>
      <w:r w:rsidR="001C5A99">
        <w:t xml:space="preserve"> catch up</w:t>
      </w:r>
      <w:r w:rsidR="00D0189E">
        <w:t>.</w:t>
      </w:r>
      <w:r w:rsidR="006402FB">
        <w:t xml:space="preserve"> </w:t>
      </w:r>
      <w:r w:rsidR="00D0189E">
        <w:t xml:space="preserve">As a </w:t>
      </w:r>
      <w:r w:rsidR="00607E41">
        <w:t>result,</w:t>
      </w:r>
      <w:r w:rsidR="00D0189E">
        <w:t xml:space="preserve"> I</w:t>
      </w:r>
      <w:r w:rsidR="00607E41">
        <w:t xml:space="preserve"> fortunately</w:t>
      </w:r>
      <w:r w:rsidR="00D0189E">
        <w:t xml:space="preserve"> reached the end of my project within the designated timeframe</w:t>
      </w:r>
      <w:r w:rsidR="006613A4">
        <w:t>.</w:t>
      </w:r>
    </w:p>
    <w:p w14:paraId="32BAC970" w14:textId="77777777" w:rsidR="006613A4" w:rsidRDefault="006613A4" w:rsidP="00AD0BD0">
      <w:pPr>
        <w:ind w:left="720"/>
      </w:pPr>
    </w:p>
    <w:p w14:paraId="0CA49BBA" w14:textId="77777777" w:rsidR="006613A4" w:rsidRDefault="006613A4" w:rsidP="00AD0BD0">
      <w:pPr>
        <w:ind w:left="720"/>
      </w:pPr>
    </w:p>
    <w:p w14:paraId="191F42F4" w14:textId="77777777" w:rsidR="006613A4" w:rsidRDefault="006613A4" w:rsidP="00AD0BD0">
      <w:pPr>
        <w:ind w:left="720"/>
      </w:pPr>
    </w:p>
    <w:p w14:paraId="5A1416E2" w14:textId="77777777" w:rsidR="006613A4" w:rsidRDefault="006613A4" w:rsidP="00AD0BD0">
      <w:pPr>
        <w:ind w:left="720"/>
      </w:pPr>
    </w:p>
    <w:p w14:paraId="6630A3DD" w14:textId="77777777" w:rsidR="006613A4" w:rsidRDefault="006613A4" w:rsidP="00AD0BD0">
      <w:pPr>
        <w:ind w:left="720"/>
      </w:pPr>
    </w:p>
    <w:p w14:paraId="0FED86DC" w14:textId="77777777" w:rsidR="006613A4" w:rsidRDefault="006613A4" w:rsidP="00AD0BD0">
      <w:pPr>
        <w:ind w:left="720"/>
      </w:pPr>
    </w:p>
    <w:p w14:paraId="1A5BE5E6" w14:textId="77777777" w:rsidR="006613A4" w:rsidRDefault="006613A4" w:rsidP="00AD0BD0">
      <w:pPr>
        <w:ind w:left="720"/>
      </w:pPr>
    </w:p>
    <w:p w14:paraId="65877A00" w14:textId="77777777" w:rsidR="006613A4" w:rsidRDefault="006613A4" w:rsidP="00AD0BD0">
      <w:pPr>
        <w:ind w:left="720"/>
      </w:pPr>
    </w:p>
    <w:p w14:paraId="1D447D54" w14:textId="77777777" w:rsidR="006613A4" w:rsidRDefault="006613A4" w:rsidP="00AD0BD0">
      <w:pPr>
        <w:ind w:left="720"/>
      </w:pPr>
    </w:p>
    <w:p w14:paraId="01AC52EF" w14:textId="77777777" w:rsidR="006613A4" w:rsidRDefault="006613A4" w:rsidP="00AD0BD0">
      <w:pPr>
        <w:ind w:left="720"/>
      </w:pPr>
    </w:p>
    <w:p w14:paraId="64F03F9D" w14:textId="77777777" w:rsidR="006613A4" w:rsidRDefault="006613A4" w:rsidP="00AD0BD0">
      <w:pPr>
        <w:ind w:left="720"/>
      </w:pPr>
    </w:p>
    <w:p w14:paraId="7EE08D80" w14:textId="77777777" w:rsidR="006613A4" w:rsidRDefault="006613A4" w:rsidP="00AD0BD0">
      <w:pPr>
        <w:ind w:left="720"/>
      </w:pPr>
    </w:p>
    <w:p w14:paraId="0BC60C44" w14:textId="52E50874" w:rsidR="0075558D" w:rsidRDefault="00372AFA" w:rsidP="0075558D">
      <w:pPr>
        <w:pStyle w:val="Heading1"/>
        <w:numPr>
          <w:ilvl w:val="0"/>
          <w:numId w:val="1"/>
        </w:numPr>
        <w:spacing w:after="120"/>
        <w:ind w:left="714" w:hanging="357"/>
      </w:pPr>
      <w:bookmarkStart w:id="2" w:name="_Toc112850730"/>
      <w:r>
        <w:lastRenderedPageBreak/>
        <w:t>Background</w:t>
      </w:r>
      <w:bookmarkEnd w:id="2"/>
    </w:p>
    <w:p w14:paraId="26A982BD" w14:textId="10714B26" w:rsidR="00283FF7" w:rsidRDefault="00F414A5" w:rsidP="00283FF7">
      <w:pPr>
        <w:ind w:left="720"/>
      </w:pPr>
      <w:r>
        <w:t xml:space="preserve">As previously stated, </w:t>
      </w:r>
      <w:r w:rsidR="00F2602C">
        <w:t>my project was to create a functioning</w:t>
      </w:r>
      <w:r w:rsidR="00A06D3C">
        <w:t xml:space="preserve"> knock out style</w:t>
      </w:r>
      <w:r w:rsidR="00F2602C">
        <w:t xml:space="preserve"> tournament template application. </w:t>
      </w:r>
      <w:r w:rsidR="003640ED">
        <w:t xml:space="preserve">I was also able to </w:t>
      </w:r>
      <w:r w:rsidR="00E92927">
        <w:t>implement</w:t>
      </w:r>
      <w:r w:rsidR="003640ED">
        <w:t xml:space="preserve"> </w:t>
      </w:r>
      <w:r w:rsidR="00E92927">
        <w:t xml:space="preserve">the planned functionality for a text file database. </w:t>
      </w:r>
      <w:r w:rsidR="00CA1706">
        <w:t>Th</w:t>
      </w:r>
      <w:r w:rsidR="00686E28">
        <w:t>ese</w:t>
      </w:r>
      <w:r w:rsidR="00CA1706">
        <w:t xml:space="preserve"> had become my g</w:t>
      </w:r>
      <w:r w:rsidR="00A06D3C">
        <w:t>oal</w:t>
      </w:r>
      <w:r w:rsidR="00686E28">
        <w:t>s</w:t>
      </w:r>
      <w:r w:rsidR="00A06D3C">
        <w:t xml:space="preserve"> by the time of my interim </w:t>
      </w:r>
      <w:r w:rsidR="00686E28">
        <w:t>report,</w:t>
      </w:r>
      <w:r w:rsidR="00A06D3C">
        <w:t xml:space="preserve"> and </w:t>
      </w:r>
      <w:r w:rsidR="00D1182B">
        <w:t xml:space="preserve">I did not deviate from it. </w:t>
      </w:r>
    </w:p>
    <w:p w14:paraId="1E6DFDD9" w14:textId="4E82914A" w:rsidR="00AD7912" w:rsidRDefault="00482DFE" w:rsidP="00686E28">
      <w:pPr>
        <w:ind w:left="720"/>
      </w:pPr>
      <w:r>
        <w:t xml:space="preserve">As previously detailed, </w:t>
      </w:r>
      <w:r w:rsidR="00543A55">
        <w:t xml:space="preserve">one of the main goals that I set out to accomplish was to add more functionality </w:t>
      </w:r>
      <w:r w:rsidR="00AD7912">
        <w:t>to the tournament application compared to basic ‘one and done’ templates I had found online.</w:t>
      </w:r>
      <w:r w:rsidR="00686E28">
        <w:t xml:space="preserve"> </w:t>
      </w:r>
      <w:r w:rsidR="00877867">
        <w:t>Incorporating</w:t>
      </w:r>
      <w:r w:rsidR="00AD7912">
        <w:t xml:space="preserve"> a database </w:t>
      </w:r>
      <w:r w:rsidR="00877867">
        <w:t>into the application would allow previous tournament information to be saved</w:t>
      </w:r>
      <w:r w:rsidR="00A71291">
        <w:t xml:space="preserve">. But my original inspiration was that once you create a </w:t>
      </w:r>
      <w:r w:rsidR="002D34E1">
        <w:t xml:space="preserve">member or team, that they would be saved to the database and available for future selection. </w:t>
      </w:r>
      <w:r w:rsidR="00E8416C">
        <w:t>I used the real-life scenario of my friends and myself competing in videogame tournaments</w:t>
      </w:r>
      <w:r w:rsidR="00811A6B">
        <w:t xml:space="preserve"> on a regular basis,</w:t>
      </w:r>
      <w:r w:rsidR="00D5179B">
        <w:t xml:space="preserve"> as inspiration</w:t>
      </w:r>
      <w:r w:rsidR="00E8416C">
        <w:t xml:space="preserve">. Being able to avoid having to re-enter player information each time </w:t>
      </w:r>
      <w:r w:rsidR="00D5179B">
        <w:t>using the application would make it much more efficient and user friendly.</w:t>
      </w:r>
    </w:p>
    <w:p w14:paraId="1083F120" w14:textId="4F4EBA09" w:rsidR="00AD7912" w:rsidRDefault="00D5179B" w:rsidP="00DC0D2B">
      <w:pPr>
        <w:ind w:left="720"/>
      </w:pPr>
      <w:r>
        <w:t xml:space="preserve">I had original plans to incorporate </w:t>
      </w:r>
      <w:r w:rsidR="00BD57D8">
        <w:t xml:space="preserve">a SQL Server database and had previously included entity relationship diagrams in my interim report. </w:t>
      </w:r>
      <w:r w:rsidR="00BD7DEC">
        <w:t>This would have beneficial as the data for tournament results would be much more</w:t>
      </w:r>
      <w:r w:rsidR="00FA5582">
        <w:t xml:space="preserve"> appealing to view and easy to understand </w:t>
      </w:r>
      <w:r w:rsidR="00A20235">
        <w:t>immediately</w:t>
      </w:r>
      <w:r w:rsidR="00FA5582">
        <w:t xml:space="preserve">. </w:t>
      </w:r>
      <w:r w:rsidR="00811A6B">
        <w:t>However, t</w:t>
      </w:r>
      <w:r w:rsidR="00FA5582">
        <w:t>he difficulty to implement the database</w:t>
      </w:r>
      <w:r w:rsidR="00811A6B">
        <w:t xml:space="preserve"> far</w:t>
      </w:r>
      <w:r w:rsidR="00FA5582">
        <w:t xml:space="preserve"> outweighed the </w:t>
      </w:r>
      <w:r w:rsidR="00811A6B">
        <w:t>benefits.</w:t>
      </w:r>
      <w:r w:rsidR="0013393B">
        <w:t xml:space="preserve"> When viewing the </w:t>
      </w:r>
      <w:r w:rsidR="0069751E">
        <w:t>information,</w:t>
      </w:r>
      <w:r w:rsidR="0013393B">
        <w:t xml:space="preserve"> the text files, without familiarity it won’t make much sense</w:t>
      </w:r>
      <w:r w:rsidR="00320194">
        <w:t>. However, and more importantly, not only is user information saved, but previous tournament data and results are saved and can be viewed from the ‘Load Tournaments</w:t>
      </w:r>
      <w:r w:rsidR="00201BB3">
        <w:t xml:space="preserve">’ section. I felt that the data is very easy to view and understand this way that </w:t>
      </w:r>
      <w:r w:rsidR="0069751E">
        <w:t>only using the text file database was more than sufficient.</w:t>
      </w:r>
    </w:p>
    <w:p w14:paraId="3657E955" w14:textId="1CBC43E2" w:rsidR="00686E28" w:rsidRDefault="00686E28" w:rsidP="00686E28">
      <w:pPr>
        <w:ind w:left="720"/>
      </w:pPr>
      <w:r>
        <w:t>In terms of software development methods used, the entirety of the project is being built within Visual Studio using the .Net Framework to create a Windows Form Application.</w:t>
      </w:r>
      <w:r w:rsidR="00772CA8">
        <w:t xml:space="preserve"> As previously mentioned in my interim report,</w:t>
      </w:r>
      <w:r>
        <w:t xml:space="preserve"> I had also explored and had begun making progress integrating compatibility with a SQL database into the project</w:t>
      </w:r>
      <w:r w:rsidR="00880ED7">
        <w:t>.</w:t>
      </w:r>
      <w:r>
        <w:t xml:space="preserve"> </w:t>
      </w:r>
      <w:r w:rsidR="00880ED7">
        <w:t>B</w:t>
      </w:r>
      <w:r>
        <w:t>ut I will discuss</w:t>
      </w:r>
      <w:r w:rsidR="00880ED7">
        <w:t xml:space="preserve"> that earlier plan</w:t>
      </w:r>
      <w:r>
        <w:t xml:space="preserve"> in more detail later in the report. </w:t>
      </w:r>
    </w:p>
    <w:p w14:paraId="04231226" w14:textId="77777777" w:rsidR="00686E28" w:rsidRDefault="00686E28" w:rsidP="00283FF7">
      <w:pPr>
        <w:ind w:left="720"/>
      </w:pPr>
    </w:p>
    <w:p w14:paraId="539BD297" w14:textId="77777777" w:rsidR="006613A4" w:rsidRDefault="006613A4" w:rsidP="00283FF7">
      <w:pPr>
        <w:ind w:left="720"/>
      </w:pPr>
    </w:p>
    <w:p w14:paraId="17665F67" w14:textId="77777777" w:rsidR="006613A4" w:rsidRDefault="006613A4" w:rsidP="00283FF7">
      <w:pPr>
        <w:ind w:left="720"/>
      </w:pPr>
    </w:p>
    <w:p w14:paraId="75087E98" w14:textId="77777777" w:rsidR="006613A4" w:rsidRDefault="006613A4" w:rsidP="00283FF7">
      <w:pPr>
        <w:ind w:left="720"/>
      </w:pPr>
    </w:p>
    <w:p w14:paraId="70CA6064" w14:textId="77777777" w:rsidR="006613A4" w:rsidRDefault="006613A4" w:rsidP="00283FF7">
      <w:pPr>
        <w:ind w:left="720"/>
      </w:pPr>
    </w:p>
    <w:p w14:paraId="3142D8B5" w14:textId="77777777" w:rsidR="006613A4" w:rsidRDefault="006613A4" w:rsidP="00283FF7">
      <w:pPr>
        <w:ind w:left="720"/>
      </w:pPr>
    </w:p>
    <w:p w14:paraId="14ED88CB" w14:textId="27270604" w:rsidR="00CA1706" w:rsidRDefault="00CA1706" w:rsidP="00283FF7">
      <w:pPr>
        <w:ind w:left="720"/>
      </w:pPr>
    </w:p>
    <w:p w14:paraId="71CC91DB" w14:textId="1C3C11DE" w:rsidR="00F414A5" w:rsidRDefault="00F414A5" w:rsidP="0075558D">
      <w:pPr>
        <w:ind w:left="720"/>
      </w:pPr>
      <w:r>
        <w:br/>
      </w:r>
      <w:r>
        <w:br/>
      </w:r>
    </w:p>
    <w:p w14:paraId="15614667" w14:textId="0CE7FBEE" w:rsidR="0075558D" w:rsidRDefault="00372AFA" w:rsidP="00B0191E">
      <w:pPr>
        <w:pStyle w:val="Heading1"/>
        <w:numPr>
          <w:ilvl w:val="0"/>
          <w:numId w:val="1"/>
        </w:numPr>
        <w:spacing w:after="120"/>
        <w:ind w:left="714" w:hanging="357"/>
      </w:pPr>
      <w:bookmarkStart w:id="3" w:name="_Toc112850731"/>
      <w:r>
        <w:lastRenderedPageBreak/>
        <w:t>Specification and Design</w:t>
      </w:r>
      <w:bookmarkEnd w:id="3"/>
    </w:p>
    <w:p w14:paraId="05EB1542" w14:textId="144BBAD4" w:rsidR="00EC1755" w:rsidRDefault="00EC1755" w:rsidP="00EC1755">
      <w:pPr>
        <w:ind w:left="357"/>
      </w:pPr>
      <w:r>
        <w:t>In my interim report I had previously mentioned the requirements for the project I had planned to achieve</w:t>
      </w:r>
      <w:r w:rsidR="00B3388B">
        <w:t xml:space="preserve">: </w:t>
      </w:r>
    </w:p>
    <w:p w14:paraId="1897B0F6" w14:textId="77777777" w:rsidR="007F18EB" w:rsidRDefault="007F18EB" w:rsidP="00EC1755">
      <w:pPr>
        <w:ind w:left="357"/>
      </w:pPr>
    </w:p>
    <w:p w14:paraId="072A3EB3" w14:textId="77777777" w:rsidR="007F18EB" w:rsidRPr="001C2760" w:rsidRDefault="007F18EB" w:rsidP="001C2760">
      <w:pPr>
        <w:rPr>
          <w:b/>
          <w:bCs/>
          <w:u w:val="single"/>
        </w:rPr>
      </w:pPr>
      <w:r w:rsidRPr="001C2760">
        <w:rPr>
          <w:b/>
          <w:bCs/>
          <w:u w:val="single"/>
        </w:rPr>
        <w:t>Requirements</w:t>
      </w:r>
    </w:p>
    <w:p w14:paraId="7AB41365" w14:textId="77777777" w:rsidR="007F18EB" w:rsidRPr="00042008" w:rsidRDefault="007F18EB" w:rsidP="007F18EB">
      <w:pPr>
        <w:pStyle w:val="ListParagraph"/>
        <w:numPr>
          <w:ilvl w:val="0"/>
          <w:numId w:val="3"/>
        </w:numPr>
        <w:rPr>
          <w:b/>
          <w:bCs/>
        </w:rPr>
      </w:pPr>
      <w:r w:rsidRPr="00042008">
        <w:rPr>
          <w:b/>
          <w:bCs/>
        </w:rPr>
        <w:t xml:space="preserve">Variable tournament: The tournament application needs to be able to support a variable number of entrants.   </w:t>
      </w:r>
    </w:p>
    <w:p w14:paraId="61FD0B53" w14:textId="77777777" w:rsidR="00CE4987" w:rsidRDefault="00CE4987" w:rsidP="00CE4987">
      <w:pPr>
        <w:pStyle w:val="ListParagraph"/>
        <w:ind w:left="1080"/>
      </w:pPr>
    </w:p>
    <w:p w14:paraId="1ED9CF59" w14:textId="4EA08626" w:rsidR="007F18EB" w:rsidRDefault="00724210" w:rsidP="00C423D4">
      <w:pPr>
        <w:pStyle w:val="ListParagraph"/>
        <w:numPr>
          <w:ilvl w:val="0"/>
          <w:numId w:val="4"/>
        </w:numPr>
      </w:pPr>
      <w:r>
        <w:t xml:space="preserve">Successful: </w:t>
      </w:r>
      <w:r w:rsidR="00CE4987">
        <w:t xml:space="preserve">This was able </w:t>
      </w:r>
      <w:r w:rsidR="007816AC">
        <w:t>to be successfully created</w:t>
      </w:r>
      <w:r w:rsidR="00130D04">
        <w:t xml:space="preserve">. In the tournament creation process </w:t>
      </w:r>
      <w:r w:rsidR="007444AF">
        <w:t xml:space="preserve">a user can </w:t>
      </w:r>
      <w:r w:rsidR="008D0C0C">
        <w:t xml:space="preserve">select and add the number of entrant teams they desire from a </w:t>
      </w:r>
      <w:r w:rsidR="00535848">
        <w:t>drop-down</w:t>
      </w:r>
      <w:r w:rsidR="008D0C0C">
        <w:t xml:space="preserve"> menu. There is also the option to remove a team from the tournament if they were selected </w:t>
      </w:r>
      <w:r w:rsidR="00535848">
        <w:t>in error. The same applies for</w:t>
      </w:r>
      <w:r w:rsidR="005D6944">
        <w:t xml:space="preserve"> adding and removing</w:t>
      </w:r>
      <w:r w:rsidR="00535848">
        <w:t xml:space="preserve"> tournament prizes.</w:t>
      </w:r>
      <w:r w:rsidR="00CE4987">
        <w:br/>
      </w:r>
    </w:p>
    <w:p w14:paraId="6958F6A3" w14:textId="77777777" w:rsidR="007F18EB" w:rsidRPr="00042008" w:rsidRDefault="007F18EB" w:rsidP="007F18EB">
      <w:pPr>
        <w:pStyle w:val="ListParagraph"/>
        <w:numPr>
          <w:ilvl w:val="0"/>
          <w:numId w:val="3"/>
        </w:numPr>
        <w:rPr>
          <w:b/>
          <w:bCs/>
        </w:rPr>
      </w:pPr>
      <w:r w:rsidRPr="00042008">
        <w:rPr>
          <w:b/>
          <w:bCs/>
        </w:rPr>
        <w:t>Placement ordering: Once the entrants are selected, the order they are put into the tournament should be at random.</w:t>
      </w:r>
    </w:p>
    <w:p w14:paraId="38A54860" w14:textId="4DAE77EE" w:rsidR="00E26CAD" w:rsidRDefault="007816AC" w:rsidP="006613A4">
      <w:pPr>
        <w:pStyle w:val="ListParagraph"/>
        <w:ind w:left="1080"/>
      </w:pPr>
      <w:r>
        <w:br/>
        <w:t>-</w:t>
      </w:r>
      <w:r w:rsidR="00724210">
        <w:t xml:space="preserve"> </w:t>
      </w:r>
      <w:r w:rsidR="00724210">
        <w:tab/>
        <w:t xml:space="preserve">Successful:  </w:t>
      </w:r>
      <w:r w:rsidR="00C42459">
        <w:t>Competing teams can be selected in any order, but once ‘Create</w:t>
      </w:r>
      <w:r w:rsidR="000A44AD">
        <w:t xml:space="preserve"> </w:t>
      </w:r>
      <w:r w:rsidR="00C42459">
        <w:t>Tournament’ is selected and you are</w:t>
      </w:r>
      <w:r w:rsidR="000A44AD">
        <w:t xml:space="preserve"> brought to the ‘Tournament Viewer Form’</w:t>
      </w:r>
      <w:r w:rsidR="00034A16">
        <w:t xml:space="preserve">, each time the teams will be assigned into rounds at random. Any </w:t>
      </w:r>
      <w:r w:rsidR="00123238">
        <w:t>free pass rounds</w:t>
      </w:r>
      <w:r w:rsidR="00BE18A7">
        <w:t xml:space="preserve"> (see section below)</w:t>
      </w:r>
      <w:r w:rsidR="00123238">
        <w:t xml:space="preserve"> are also randomly allocated.</w:t>
      </w:r>
    </w:p>
    <w:p w14:paraId="4215D671" w14:textId="77777777" w:rsidR="006613A4" w:rsidRDefault="006613A4" w:rsidP="006613A4">
      <w:pPr>
        <w:pStyle w:val="ListParagraph"/>
        <w:ind w:left="1080"/>
      </w:pPr>
    </w:p>
    <w:p w14:paraId="14FAA941" w14:textId="70521DBA" w:rsidR="007F18EB" w:rsidRDefault="007F18EB" w:rsidP="007F18EB">
      <w:pPr>
        <w:pStyle w:val="ListParagraph"/>
        <w:numPr>
          <w:ilvl w:val="0"/>
          <w:numId w:val="3"/>
        </w:numPr>
      </w:pPr>
      <w:r>
        <w:t xml:space="preserve">Odd Entrants: if there is an odd number of entrants, something needs to be put into place so that the add person selected at random gets to skip the first round. </w:t>
      </w:r>
      <w:r w:rsidR="00724210">
        <w:br/>
      </w:r>
    </w:p>
    <w:p w14:paraId="69008A64" w14:textId="1BF9AC9B" w:rsidR="007816AC" w:rsidRDefault="00724210" w:rsidP="00DC0D2B">
      <w:pPr>
        <w:pStyle w:val="ListParagraph"/>
        <w:numPr>
          <w:ilvl w:val="0"/>
          <w:numId w:val="4"/>
        </w:numPr>
      </w:pPr>
      <w:r>
        <w:t xml:space="preserve">Successful:  </w:t>
      </w:r>
      <w:r w:rsidR="00044484">
        <w:t xml:space="preserve">When an odd number of players are entered into the tournament, an odd entrant selected at random would be </w:t>
      </w:r>
      <w:r w:rsidR="003A6D1D">
        <w:t xml:space="preserve">skip a round and get entered straight into the subsequent round. This is displayed by their opponent simply being entered as &lt;Free Pass&gt;. </w:t>
      </w:r>
      <w:r w:rsidR="00D35BF6">
        <w:t>When matched up, the entrant and the</w:t>
      </w:r>
      <w:r w:rsidR="003A6D1D">
        <w:t xml:space="preserve"> &lt;Free Pass&gt;</w:t>
      </w:r>
      <w:r w:rsidR="00A9356C">
        <w:t xml:space="preserve"> </w:t>
      </w:r>
      <w:r w:rsidR="00D35BF6">
        <w:t xml:space="preserve">both have a value of 0 entered in their score. </w:t>
      </w:r>
      <w:r w:rsidR="00486B3C">
        <w:t>However,</w:t>
      </w:r>
      <w:r w:rsidR="00D35BF6">
        <w:t xml:space="preserve"> it is coded behind the scenes that the </w:t>
      </w:r>
      <w:r w:rsidR="004A752E">
        <w:t>&lt;Free Pass&gt; is considered the loser and the entrant automatically advances without having to input a score.</w:t>
      </w:r>
      <w:r w:rsidR="009A6A87">
        <w:br/>
        <w:t xml:space="preserve">Additionally </w:t>
      </w:r>
      <w:r w:rsidR="000163E4">
        <w:t xml:space="preserve">it is set up so that </w:t>
      </w:r>
      <w:r w:rsidR="001A624F">
        <w:t xml:space="preserve">enough free passes will be allocated and spread out to ensure there is always an even </w:t>
      </w:r>
      <w:r w:rsidR="000A34D8">
        <w:t>number</w:t>
      </w:r>
      <w:r w:rsidR="001A624F">
        <w:t xml:space="preserve"> of brackets</w:t>
      </w:r>
      <w:r w:rsidR="000A34D8">
        <w:t xml:space="preserve">. For example, if there </w:t>
      </w:r>
      <w:proofErr w:type="gramStart"/>
      <w:r w:rsidR="000A34D8">
        <w:t>is</w:t>
      </w:r>
      <w:proofErr w:type="gramEnd"/>
      <w:r w:rsidR="000A34D8">
        <w:t xml:space="preserve"> </w:t>
      </w:r>
      <w:r w:rsidR="00051D45">
        <w:t>five entrant teams</w:t>
      </w:r>
      <w:r w:rsidR="00546A48">
        <w:t>, two will face off in one bracket, and the other three will be allocated free passe</w:t>
      </w:r>
      <w:r w:rsidR="000051FE">
        <w:t>s in three other brackets. This e</w:t>
      </w:r>
      <w:r w:rsidR="00FB776B">
        <w:t>n</w:t>
      </w:r>
      <w:r w:rsidR="000051FE">
        <w:t>sur</w:t>
      </w:r>
      <w:r w:rsidR="00FB776B">
        <w:t>es there are an even four matches in the first round and not an odd three.</w:t>
      </w:r>
    </w:p>
    <w:p w14:paraId="6C7569A9" w14:textId="77777777" w:rsidR="00DC0D2B" w:rsidRDefault="00DC0D2B" w:rsidP="00DC0D2B">
      <w:pPr>
        <w:pStyle w:val="ListParagraph"/>
        <w:numPr>
          <w:ilvl w:val="0"/>
          <w:numId w:val="4"/>
        </w:numPr>
      </w:pPr>
    </w:p>
    <w:p w14:paraId="6F3BD483" w14:textId="77777777" w:rsidR="007F18EB" w:rsidRPr="0005393F" w:rsidRDefault="007F18EB" w:rsidP="007F18EB">
      <w:pPr>
        <w:pStyle w:val="ListParagraph"/>
        <w:numPr>
          <w:ilvl w:val="0"/>
          <w:numId w:val="3"/>
        </w:numPr>
        <w:rPr>
          <w:b/>
          <w:bCs/>
        </w:rPr>
      </w:pPr>
      <w:r w:rsidRPr="0005393F">
        <w:rPr>
          <w:b/>
          <w:bCs/>
        </w:rPr>
        <w:t>Games ordering: The games should be able to be played in whatever order the players choose. However, each round will need to be fully complete before the next round can begin.</w:t>
      </w:r>
    </w:p>
    <w:p w14:paraId="2BDBE4B9" w14:textId="7E900291" w:rsidR="007F18EB" w:rsidRDefault="00096246" w:rsidP="007F18EB">
      <w:pPr>
        <w:pStyle w:val="ListParagraph"/>
        <w:numPr>
          <w:ilvl w:val="0"/>
          <w:numId w:val="4"/>
        </w:numPr>
      </w:pPr>
      <w:r>
        <w:t xml:space="preserve">Successful:  </w:t>
      </w:r>
      <w:r w:rsidR="00D8607D">
        <w:t xml:space="preserve">In each round, </w:t>
      </w:r>
      <w:r w:rsidR="006E0DCF">
        <w:t>all</w:t>
      </w:r>
      <w:r w:rsidR="00D8607D">
        <w:t xml:space="preserve"> the ma</w:t>
      </w:r>
      <w:r w:rsidR="00445EC9">
        <w:t>tchups are displayed in the ‘</w:t>
      </w:r>
      <w:proofErr w:type="spellStart"/>
      <w:r w:rsidR="00445EC9">
        <w:t>matchuplistbox</w:t>
      </w:r>
      <w:proofErr w:type="spellEnd"/>
      <w:r w:rsidR="00445EC9">
        <w:t>’. The user is free to select whatever matchup with</w:t>
      </w:r>
      <w:r w:rsidR="00AA585D">
        <w:t>i</w:t>
      </w:r>
      <w:r w:rsidR="00445EC9">
        <w:t xml:space="preserve">n this </w:t>
      </w:r>
      <w:r w:rsidR="006E0DCF">
        <w:t>round and</w:t>
      </w:r>
      <w:r w:rsidR="00445EC9">
        <w:t xml:space="preserve"> input the results data </w:t>
      </w:r>
      <w:r w:rsidR="00AA585D">
        <w:t xml:space="preserve">to proceed. </w:t>
      </w:r>
      <w:proofErr w:type="gramStart"/>
      <w:r w:rsidR="00AA585D">
        <w:t>So</w:t>
      </w:r>
      <w:proofErr w:type="gramEnd"/>
      <w:r w:rsidR="00AA585D">
        <w:t xml:space="preserve"> each round can be played out in whatever order the players decide. There is also </w:t>
      </w:r>
      <w:r w:rsidR="001C0A3A">
        <w:t>‘</w:t>
      </w:r>
      <w:proofErr w:type="spellStart"/>
      <w:r w:rsidR="001C0A3A">
        <w:t>Unplayed</w:t>
      </w:r>
      <w:proofErr w:type="spellEnd"/>
      <w:r w:rsidR="001C0A3A">
        <w:t xml:space="preserve"> Only’ button that can be toggled so that only the </w:t>
      </w:r>
      <w:proofErr w:type="spellStart"/>
      <w:r w:rsidR="001C0A3A">
        <w:lastRenderedPageBreak/>
        <w:t>unplayed</w:t>
      </w:r>
      <w:proofErr w:type="spellEnd"/>
      <w:r w:rsidR="001C0A3A">
        <w:t xml:space="preserve"> games will be displayed. If this button</w:t>
      </w:r>
      <w:r w:rsidR="00A303F6">
        <w:t xml:space="preserve"> is selected, any games that are complete will automatically be removed from that rounds </w:t>
      </w:r>
      <w:r w:rsidR="000F4AC2">
        <w:t>‘</w:t>
      </w:r>
      <w:proofErr w:type="spellStart"/>
      <w:r w:rsidR="00EE53D1">
        <w:t>matchuplistbox</w:t>
      </w:r>
      <w:proofErr w:type="spellEnd"/>
      <w:r w:rsidR="000F4AC2">
        <w:t>’</w:t>
      </w:r>
      <w:r w:rsidR="00EE53D1">
        <w:t xml:space="preserve"> until no more are available. At that stage the next round is to be selected. And as intended</w:t>
      </w:r>
      <w:r w:rsidR="000F4AC2">
        <w:t>, the next round will not be functionable until the preceding round is fully complete.</w:t>
      </w:r>
    </w:p>
    <w:p w14:paraId="1FE78237" w14:textId="77777777" w:rsidR="00DC0D2B" w:rsidRDefault="00DC0D2B" w:rsidP="007F18EB">
      <w:pPr>
        <w:pStyle w:val="ListParagraph"/>
        <w:numPr>
          <w:ilvl w:val="0"/>
          <w:numId w:val="4"/>
        </w:numPr>
      </w:pPr>
    </w:p>
    <w:p w14:paraId="3475A337" w14:textId="77777777" w:rsidR="009B533E" w:rsidRDefault="0007784E" w:rsidP="007F18EB">
      <w:pPr>
        <w:pStyle w:val="ListParagraph"/>
        <w:numPr>
          <w:ilvl w:val="0"/>
          <w:numId w:val="3"/>
        </w:numPr>
        <w:rPr>
          <w:b/>
          <w:bCs/>
        </w:rPr>
      </w:pPr>
      <w:r>
        <w:rPr>
          <w:b/>
          <w:bCs/>
        </w:rPr>
        <w:t xml:space="preserve">Create Prize: Offer users the choice of creating </w:t>
      </w:r>
      <w:r w:rsidR="009B533E">
        <w:rPr>
          <w:b/>
          <w:bCs/>
        </w:rPr>
        <w:t>prizes for placement for a prize amount or prize percentage.</w:t>
      </w:r>
    </w:p>
    <w:p w14:paraId="1ED38199" w14:textId="162BCE87" w:rsidR="00BD0609" w:rsidRPr="00DC0D2B" w:rsidRDefault="009B533E" w:rsidP="00232066">
      <w:pPr>
        <w:pStyle w:val="ListParagraph"/>
        <w:numPr>
          <w:ilvl w:val="0"/>
          <w:numId w:val="4"/>
        </w:numPr>
        <w:rPr>
          <w:b/>
          <w:bCs/>
        </w:rPr>
      </w:pPr>
      <w:r w:rsidRPr="009B533E">
        <w:t xml:space="preserve">Successful: </w:t>
      </w:r>
      <w:r w:rsidR="005B67E7" w:rsidRPr="005B67E7">
        <w:t>When creat</w:t>
      </w:r>
      <w:r w:rsidR="005B67E7">
        <w:t>ing</w:t>
      </w:r>
      <w:r w:rsidR="005B67E7" w:rsidRPr="005B67E7">
        <w:t xml:space="preserve"> a </w:t>
      </w:r>
      <w:r w:rsidR="005B67E7">
        <w:t xml:space="preserve">prize for the tournament </w:t>
      </w:r>
      <w:r w:rsidR="00685C1F">
        <w:t xml:space="preserve">users will have a choice of prize types. </w:t>
      </w:r>
      <w:proofErr w:type="gramStart"/>
      <w:r w:rsidR="00685C1F">
        <w:t>First</w:t>
      </w:r>
      <w:proofErr w:type="gramEnd"/>
      <w:r w:rsidR="00685C1F">
        <w:t xml:space="preserve"> they can create a prize for a specif</w:t>
      </w:r>
      <w:r w:rsidR="002F70BA">
        <w:t>ic placement (</w:t>
      </w:r>
      <w:proofErr w:type="spellStart"/>
      <w:r w:rsidR="002F70BA">
        <w:t>E.g</w:t>
      </w:r>
      <w:proofErr w:type="spellEnd"/>
      <w:r w:rsidR="002F70BA">
        <w:t xml:space="preserve"> first place, runner up) and they </w:t>
      </w:r>
      <w:r w:rsidR="00763A15">
        <w:t xml:space="preserve">can select </w:t>
      </w:r>
      <w:r w:rsidR="008241D8">
        <w:t>either a specific prize amount, or a certain percentage of the prize pool.</w:t>
      </w:r>
      <w:r w:rsidR="001F3501">
        <w:t xml:space="preserve"> This </w:t>
      </w:r>
      <w:r w:rsidR="00984D4F">
        <w:t>means there will be a record saved of what value was added to each prize.</w:t>
      </w:r>
    </w:p>
    <w:p w14:paraId="1B97731A" w14:textId="77777777" w:rsidR="00DC0D2B" w:rsidRPr="00DC0D2B" w:rsidRDefault="00DC0D2B" w:rsidP="00232066">
      <w:pPr>
        <w:pStyle w:val="ListParagraph"/>
        <w:numPr>
          <w:ilvl w:val="0"/>
          <w:numId w:val="4"/>
        </w:numPr>
        <w:rPr>
          <w:b/>
          <w:bCs/>
        </w:rPr>
      </w:pPr>
    </w:p>
    <w:p w14:paraId="2DA16493" w14:textId="51EA267E" w:rsidR="006A4F69" w:rsidRPr="00875BDA" w:rsidRDefault="007F18EB" w:rsidP="007F18EB">
      <w:pPr>
        <w:pStyle w:val="ListParagraph"/>
        <w:numPr>
          <w:ilvl w:val="0"/>
          <w:numId w:val="3"/>
        </w:numPr>
        <w:rPr>
          <w:b/>
          <w:bCs/>
        </w:rPr>
      </w:pPr>
      <w:r w:rsidRPr="00875BDA">
        <w:rPr>
          <w:b/>
          <w:bCs/>
        </w:rPr>
        <w:t>Team entrants: The application will be formatted primarily so that participants can be entered as a team. In fact, this will be the base line for use. With individual participants still being able to enter they will however be recognised as a ‘team’.</w:t>
      </w:r>
    </w:p>
    <w:p w14:paraId="6554A4BE" w14:textId="7BAA64C5" w:rsidR="007F18EB" w:rsidRDefault="006A4F69" w:rsidP="006A4F69">
      <w:pPr>
        <w:pStyle w:val="ListParagraph"/>
        <w:numPr>
          <w:ilvl w:val="0"/>
          <w:numId w:val="4"/>
        </w:numPr>
      </w:pPr>
      <w:r>
        <w:t xml:space="preserve">Successful:  </w:t>
      </w:r>
      <w:r w:rsidR="006D6B6A">
        <w:t xml:space="preserve">In the </w:t>
      </w:r>
      <w:r w:rsidR="0043037D">
        <w:t xml:space="preserve">‘Create Team Form’ </w:t>
      </w:r>
      <w:r w:rsidR="00A80673">
        <w:t>new en</w:t>
      </w:r>
      <w:r w:rsidR="00A861CE">
        <w:t xml:space="preserve">trants (members) can be created and in turn be added to the database. Once created, a team name can be </w:t>
      </w:r>
      <w:r w:rsidR="00962104">
        <w:t>chosen,</w:t>
      </w:r>
      <w:r w:rsidR="00A861CE">
        <w:t xml:space="preserve"> and they can be added to that team. And number of m</w:t>
      </w:r>
      <w:r w:rsidR="00962104">
        <w:t>embers can be added to a team</w:t>
      </w:r>
      <w:r w:rsidR="00876A48">
        <w:t xml:space="preserve">. </w:t>
      </w:r>
      <w:proofErr w:type="gramStart"/>
      <w:r w:rsidR="00876A48">
        <w:t>E.g.</w:t>
      </w:r>
      <w:proofErr w:type="gramEnd"/>
      <w:r w:rsidR="00876A48">
        <w:t xml:space="preserve"> Full multiple member teams can be created, or solo entrants can be created and just given their name as a team name.</w:t>
      </w:r>
    </w:p>
    <w:p w14:paraId="651A8E12" w14:textId="77777777" w:rsidR="00BD0609" w:rsidRDefault="00BD0609" w:rsidP="00BD0609">
      <w:pPr>
        <w:ind w:left="1080"/>
      </w:pPr>
    </w:p>
    <w:p w14:paraId="2B2DB330" w14:textId="29268AA4" w:rsidR="00EC1755" w:rsidRPr="00EC1755" w:rsidRDefault="00004BC9" w:rsidP="00EC1755">
      <w:r>
        <w:t xml:space="preserve">Another </w:t>
      </w:r>
      <w:r w:rsidR="00616C3E">
        <w:t xml:space="preserve">design choice I had </w:t>
      </w:r>
      <w:r w:rsidR="00651F3C">
        <w:t xml:space="preserve">planned on since the start and finalised my choice by the interim report, was my text file database. </w:t>
      </w:r>
      <w:r w:rsidR="0024324E">
        <w:t>I was very pleased with the results of this. While the</w:t>
      </w:r>
      <w:r w:rsidR="00DE7201">
        <w:t xml:space="preserve"> once planned</w:t>
      </w:r>
      <w:r w:rsidR="0024324E">
        <w:t xml:space="preserve"> SQL database </w:t>
      </w:r>
      <w:r w:rsidR="00DE7201">
        <w:t>may</w:t>
      </w:r>
      <w:r w:rsidR="001962E0">
        <w:t xml:space="preserve"> have offered more visually pleasing data display, the text file database </w:t>
      </w:r>
      <w:r w:rsidR="0086711E">
        <w:t xml:space="preserve">offers all the functionality I </w:t>
      </w:r>
      <w:r w:rsidR="00C06D5E">
        <w:t>was looking for</w:t>
      </w:r>
      <w:r w:rsidR="00DE7201">
        <w:t>,</w:t>
      </w:r>
      <w:r w:rsidR="0086711E">
        <w:t xml:space="preserve"> and I was successfully able to implement it into each one of the forms in my application.</w:t>
      </w:r>
      <w:r w:rsidR="001962E0">
        <w:t xml:space="preserve"> </w:t>
      </w:r>
    </w:p>
    <w:p w14:paraId="394C22A7" w14:textId="77777777" w:rsidR="00283FF7" w:rsidRPr="007822D2" w:rsidRDefault="00283FF7" w:rsidP="00DE7201">
      <w:r w:rsidRPr="007822D2">
        <w:t>This means that there is a saved text file record of any tournament created with information such as: who entered, team placement, prize amount, who was in what rounds, results, etc.</w:t>
      </w:r>
    </w:p>
    <w:p w14:paraId="0735E2D8" w14:textId="65832D3E" w:rsidR="00283FF7" w:rsidRDefault="00283FF7" w:rsidP="00DE7201">
      <w:r w:rsidRPr="007822D2">
        <w:t xml:space="preserve">While this not only provides a history for the players who enter, it also provides ease of use for people who will compete in tournaments using the application on more than one occasion. </w:t>
      </w:r>
      <w:r w:rsidR="009925B2" w:rsidRPr="007822D2">
        <w:t xml:space="preserve">This is because any player and team created along with </w:t>
      </w:r>
      <w:r w:rsidR="00417034" w:rsidRPr="007822D2">
        <w:t>all</w:t>
      </w:r>
      <w:r w:rsidR="009925B2" w:rsidRPr="007822D2">
        <w:t xml:space="preserve"> their details </w:t>
      </w:r>
      <w:r w:rsidR="00417034" w:rsidRPr="007822D2">
        <w:t>are</w:t>
      </w:r>
      <w:r w:rsidR="009925B2" w:rsidRPr="007822D2">
        <w:t xml:space="preserve"> saved in the text </w:t>
      </w:r>
      <w:r w:rsidR="00961E16" w:rsidRPr="007822D2">
        <w:t>files and</w:t>
      </w:r>
      <w:r w:rsidR="009925B2" w:rsidRPr="007822D2">
        <w:t xml:space="preserve"> can be used again. </w:t>
      </w:r>
      <w:r w:rsidR="00961E16" w:rsidRPr="007822D2">
        <w:t>They will appear in the</w:t>
      </w:r>
      <w:r w:rsidR="00417034" w:rsidRPr="007822D2">
        <w:t xml:space="preserve"> ‘select player’ and </w:t>
      </w:r>
      <w:r w:rsidR="00F64984" w:rsidRPr="007822D2">
        <w:t>‘</w:t>
      </w:r>
      <w:r w:rsidR="00417034" w:rsidRPr="007822D2">
        <w:t>select team</w:t>
      </w:r>
      <w:r w:rsidR="00F64984" w:rsidRPr="007822D2">
        <w:t>’</w:t>
      </w:r>
      <w:r w:rsidR="00961E16" w:rsidRPr="007822D2">
        <w:t xml:space="preserve"> </w:t>
      </w:r>
      <w:r w:rsidR="00417034" w:rsidRPr="007822D2">
        <w:t>drop-down</w:t>
      </w:r>
      <w:r w:rsidR="00961E16" w:rsidRPr="007822D2">
        <w:t xml:space="preserve"> menus </w:t>
      </w:r>
      <w:r w:rsidR="00F64984" w:rsidRPr="007822D2">
        <w:t xml:space="preserve">as they have been wired up to the database. This </w:t>
      </w:r>
      <w:r w:rsidR="005D3C22" w:rsidRPr="007822D2">
        <w:t xml:space="preserve">should offer a level of convenience for </w:t>
      </w:r>
      <w:r w:rsidR="003C78FC" w:rsidRPr="007822D2">
        <w:t xml:space="preserve">players </w:t>
      </w:r>
      <w:r w:rsidR="005D3C22" w:rsidRPr="007822D2">
        <w:t xml:space="preserve">as they will save time using the application </w:t>
      </w:r>
      <w:r w:rsidR="003C78FC" w:rsidRPr="007822D2">
        <w:t>in a different tournament</w:t>
      </w:r>
      <w:r w:rsidR="005D3C22" w:rsidRPr="007822D2">
        <w:t>.</w:t>
      </w:r>
      <w:r w:rsidR="003C78FC" w:rsidRPr="007822D2">
        <w:t xml:space="preserve"> </w:t>
      </w:r>
      <w:r w:rsidR="005D3C22" w:rsidRPr="007822D2">
        <w:t xml:space="preserve"> </w:t>
      </w:r>
    </w:p>
    <w:p w14:paraId="532198A5" w14:textId="77777777" w:rsidR="00AB480B" w:rsidRDefault="00AB480B" w:rsidP="00DE7201"/>
    <w:p w14:paraId="07581C87" w14:textId="75E632E1" w:rsidR="00AB480B" w:rsidRDefault="00AB480B" w:rsidP="00DE7201">
      <w:r>
        <w:t xml:space="preserve">The final </w:t>
      </w:r>
      <w:r w:rsidR="003845C1">
        <w:t xml:space="preserve">step of development for my project was styling the design </w:t>
      </w:r>
      <w:r w:rsidR="004B4902">
        <w:t xml:space="preserve">of each of the forms. </w:t>
      </w:r>
      <w:r w:rsidR="00BE2796">
        <w:t>What inspired me to choose this</w:t>
      </w:r>
      <w:r w:rsidR="004B4902">
        <w:t xml:space="preserve"> application</w:t>
      </w:r>
      <w:r w:rsidR="001C512F">
        <w:t xml:space="preserve"> type</w:t>
      </w:r>
      <w:r w:rsidR="00BE2796">
        <w:t xml:space="preserve"> for my project</w:t>
      </w:r>
      <w:r w:rsidR="004B4902">
        <w:t xml:space="preserve"> was </w:t>
      </w:r>
      <w:r w:rsidR="00BE2796">
        <w:t xml:space="preserve">to </w:t>
      </w:r>
      <w:r w:rsidR="001C512F">
        <w:t xml:space="preserve">have a </w:t>
      </w:r>
      <w:r w:rsidR="00BE2796">
        <w:t xml:space="preserve">tournament app </w:t>
      </w:r>
      <w:r w:rsidR="001C512F">
        <w:t>that could</w:t>
      </w:r>
      <w:r w:rsidR="00BE2796">
        <w:t xml:space="preserve"> be used when playing the videogame Super Smash Bros Ultimate</w:t>
      </w:r>
      <w:r w:rsidR="00D672E6">
        <w:t xml:space="preserve">. I </w:t>
      </w:r>
      <w:r w:rsidR="00BD26FB">
        <w:t>decided</w:t>
      </w:r>
      <w:r w:rsidR="001D15AF">
        <w:t xml:space="preserve"> to style the project with artwork based on the game. This was a relatively straight</w:t>
      </w:r>
      <w:r w:rsidR="009B1AD2">
        <w:t xml:space="preserve"> forward</w:t>
      </w:r>
      <w:r w:rsidR="00B272F0">
        <w:t xml:space="preserve"> st</w:t>
      </w:r>
      <w:r w:rsidR="009B1AD2">
        <w:t>ep stating by</w:t>
      </w:r>
      <w:r w:rsidR="001D15AF">
        <w:t xml:space="preserve"> </w:t>
      </w:r>
      <w:r w:rsidR="00B272F0">
        <w:t>finding images the correct size/</w:t>
      </w:r>
      <w:r w:rsidR="009B1AD2">
        <w:t xml:space="preserve">resolution, and then </w:t>
      </w:r>
      <w:r w:rsidR="00C07835">
        <w:t>selecting properties on each form</w:t>
      </w:r>
      <w:r w:rsidR="009B1AD2">
        <w:t xml:space="preserve">, background image and then importing the correct image as a project resource file. </w:t>
      </w:r>
      <w:r w:rsidR="00F03159">
        <w:t xml:space="preserve">This meant that instead of creating a local file path to each image, it would be saved into the project itself and they would be viewable </w:t>
      </w:r>
      <w:r w:rsidR="00EB3F21">
        <w:t xml:space="preserve">on any computer the project is opened. </w:t>
      </w:r>
      <w:r w:rsidR="004800F0">
        <w:t xml:space="preserve">It was then a case of </w:t>
      </w:r>
      <w:r w:rsidR="00DC109A">
        <w:t xml:space="preserve">through the properties just rearranging any </w:t>
      </w:r>
      <w:r w:rsidR="00DC109A">
        <w:lastRenderedPageBreak/>
        <w:t xml:space="preserve">tiles/windows in each form to align with any background images. </w:t>
      </w:r>
      <w:r w:rsidR="00073A77">
        <w:t>Lastly,</w:t>
      </w:r>
      <w:r w:rsidR="00DC109A">
        <w:t xml:space="preserve"> I also created </w:t>
      </w:r>
      <w:proofErr w:type="gramStart"/>
      <w:r w:rsidR="00DC109A">
        <w:t>a</w:t>
      </w:r>
      <w:proofErr w:type="gramEnd"/>
      <w:r w:rsidR="00DC109A">
        <w:t xml:space="preserve"> ic</w:t>
      </w:r>
      <w:r w:rsidR="00510E04">
        <w:t>on file so that</w:t>
      </w:r>
      <w:r w:rsidR="00910E82">
        <w:t xml:space="preserve"> in the top left of</w:t>
      </w:r>
      <w:r w:rsidR="00510E04">
        <w:t xml:space="preserve"> each form the is open in the application will have the logo from the game</w:t>
      </w:r>
      <w:r w:rsidR="00910E82">
        <w:t>.</w:t>
      </w:r>
    </w:p>
    <w:p w14:paraId="5F4BA2A4" w14:textId="77777777" w:rsidR="001524CF" w:rsidRDefault="001524CF" w:rsidP="00DE7201"/>
    <w:p w14:paraId="0E6973D4" w14:textId="755757EB" w:rsidR="001524CF" w:rsidRDefault="001524CF" w:rsidP="00DE7201">
      <w:r>
        <w:t xml:space="preserve">Here are what </w:t>
      </w:r>
      <w:r w:rsidR="00176E27">
        <w:t>each form in the application looks like with the finished design:</w:t>
      </w:r>
    </w:p>
    <w:p w14:paraId="33780EB4" w14:textId="77777777" w:rsidR="00193D5D" w:rsidRDefault="00193D5D" w:rsidP="00DE7201"/>
    <w:p w14:paraId="25D7C7A1" w14:textId="77777777" w:rsidR="00176E27" w:rsidRDefault="00176E27" w:rsidP="00DE7201"/>
    <w:p w14:paraId="524079AE" w14:textId="054C8D3A" w:rsidR="001D551E" w:rsidRPr="00193D5D" w:rsidRDefault="00193D5D" w:rsidP="00193D5D">
      <w:pPr>
        <w:rPr>
          <w:b/>
          <w:bCs/>
        </w:rPr>
      </w:pPr>
      <w:r w:rsidRPr="00193D5D">
        <w:rPr>
          <w:b/>
          <w:bCs/>
        </w:rPr>
        <w:t xml:space="preserve">- </w:t>
      </w:r>
      <w:r w:rsidR="001D551E" w:rsidRPr="00193D5D">
        <w:rPr>
          <w:b/>
          <w:bCs/>
        </w:rPr>
        <w:t>The Tournament Dashboard From:</w:t>
      </w:r>
    </w:p>
    <w:p w14:paraId="46C2D804" w14:textId="77777777" w:rsidR="00193D5D" w:rsidRDefault="00193D5D" w:rsidP="00193D5D">
      <w:pPr>
        <w:pStyle w:val="ListParagraph"/>
      </w:pPr>
    </w:p>
    <w:p w14:paraId="53CCB1B1" w14:textId="4213315B" w:rsidR="00BE2748" w:rsidRDefault="00BE2748" w:rsidP="00193D5D">
      <w:r>
        <w:t>The first form a user will see when they open the application.</w:t>
      </w:r>
    </w:p>
    <w:p w14:paraId="49D79286" w14:textId="77777777" w:rsidR="00DC0D2B" w:rsidRDefault="00DC0D2B" w:rsidP="00DC0D2B">
      <w:pPr>
        <w:pStyle w:val="ListParagraph"/>
      </w:pPr>
    </w:p>
    <w:p w14:paraId="1CFAC848" w14:textId="3702FEAB" w:rsidR="00176E27" w:rsidRDefault="001D551E" w:rsidP="00DE7201">
      <w:r w:rsidRPr="00E26CAD">
        <w:rPr>
          <w:noProof/>
        </w:rPr>
        <w:drawing>
          <wp:inline distT="0" distB="0" distL="0" distR="0" wp14:anchorId="2A925906" wp14:editId="009D52E6">
            <wp:extent cx="5731510" cy="4001135"/>
            <wp:effectExtent l="0" t="0" r="2540" b="0"/>
            <wp:docPr id="7" name="Picture 7" descr="A picture containing text, sky, marketplace, produ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ky, marketplace, produce&#10;&#10;Description automatically generated"/>
                    <pic:cNvPicPr/>
                  </pic:nvPicPr>
                  <pic:blipFill>
                    <a:blip r:embed="rId12"/>
                    <a:stretch>
                      <a:fillRect/>
                    </a:stretch>
                  </pic:blipFill>
                  <pic:spPr>
                    <a:xfrm>
                      <a:off x="0" y="0"/>
                      <a:ext cx="5731510" cy="4001135"/>
                    </a:xfrm>
                    <a:prstGeom prst="rect">
                      <a:avLst/>
                    </a:prstGeom>
                  </pic:spPr>
                </pic:pic>
              </a:graphicData>
            </a:graphic>
          </wp:inline>
        </w:drawing>
      </w:r>
    </w:p>
    <w:p w14:paraId="18DEA6D0" w14:textId="77777777" w:rsidR="00DC0D2B" w:rsidRDefault="00DC0D2B" w:rsidP="001D551E">
      <w:pPr>
        <w:ind w:left="1080"/>
      </w:pPr>
    </w:p>
    <w:p w14:paraId="421A0067" w14:textId="77777777" w:rsidR="00DC0D2B" w:rsidRDefault="00DC0D2B" w:rsidP="001D551E">
      <w:pPr>
        <w:ind w:left="1080"/>
      </w:pPr>
    </w:p>
    <w:p w14:paraId="40AB6E7E" w14:textId="77777777" w:rsidR="00DC0D2B" w:rsidRDefault="00DC0D2B" w:rsidP="001D551E">
      <w:pPr>
        <w:ind w:left="1080"/>
      </w:pPr>
    </w:p>
    <w:p w14:paraId="139BACF4" w14:textId="77777777" w:rsidR="00DC0D2B" w:rsidRDefault="00DC0D2B" w:rsidP="001D551E">
      <w:pPr>
        <w:ind w:left="1080"/>
      </w:pPr>
    </w:p>
    <w:p w14:paraId="6EDD2447" w14:textId="77777777" w:rsidR="00252A46" w:rsidRDefault="00252A46" w:rsidP="00193D5D"/>
    <w:p w14:paraId="55FF668D" w14:textId="77777777" w:rsidR="00193D5D" w:rsidRDefault="00193D5D" w:rsidP="00193D5D"/>
    <w:p w14:paraId="1C0053B3" w14:textId="77777777" w:rsidR="00252A46" w:rsidRDefault="00252A46" w:rsidP="001D551E">
      <w:pPr>
        <w:ind w:left="1080"/>
      </w:pPr>
    </w:p>
    <w:p w14:paraId="20C28251" w14:textId="77777777" w:rsidR="00252A46" w:rsidRDefault="00252A46" w:rsidP="001D551E">
      <w:pPr>
        <w:ind w:left="1080"/>
      </w:pPr>
    </w:p>
    <w:p w14:paraId="39A224CF" w14:textId="77777777" w:rsidR="00252A46" w:rsidRPr="00193D5D" w:rsidRDefault="00252A46" w:rsidP="00252A46">
      <w:pPr>
        <w:rPr>
          <w:b/>
          <w:bCs/>
        </w:rPr>
      </w:pPr>
      <w:r w:rsidRPr="00193D5D">
        <w:rPr>
          <w:b/>
          <w:bCs/>
        </w:rPr>
        <w:t>- The Create Tournament Form:</w:t>
      </w:r>
    </w:p>
    <w:p w14:paraId="4F7BAA81" w14:textId="77777777" w:rsidR="00193D5D" w:rsidRDefault="00193D5D" w:rsidP="00252A46"/>
    <w:p w14:paraId="1C6AEF98" w14:textId="77777777" w:rsidR="00252A46" w:rsidRDefault="00252A46" w:rsidP="00252A46">
      <w:r>
        <w:t>Where the tournament itself is created. Entrant teams and an entry fee can be selected here. Also, this is where users can access create new teams and create new prizes.</w:t>
      </w:r>
    </w:p>
    <w:p w14:paraId="213274BA" w14:textId="77777777" w:rsidR="00C230D2" w:rsidRDefault="00C230D2" w:rsidP="00CB2750"/>
    <w:p w14:paraId="5134E881" w14:textId="727FF4D3" w:rsidR="00DC0D2B" w:rsidRDefault="00CB2750" w:rsidP="00CB2750">
      <w:r w:rsidRPr="00C03F9C">
        <w:rPr>
          <w:noProof/>
        </w:rPr>
        <w:drawing>
          <wp:inline distT="0" distB="0" distL="0" distR="0" wp14:anchorId="31E0439B" wp14:editId="2A4908C3">
            <wp:extent cx="5731510" cy="4040505"/>
            <wp:effectExtent l="0" t="0" r="254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3"/>
                    <a:stretch>
                      <a:fillRect/>
                    </a:stretch>
                  </pic:blipFill>
                  <pic:spPr>
                    <a:xfrm>
                      <a:off x="0" y="0"/>
                      <a:ext cx="5731510" cy="4040505"/>
                    </a:xfrm>
                    <a:prstGeom prst="rect">
                      <a:avLst/>
                    </a:prstGeom>
                  </pic:spPr>
                </pic:pic>
              </a:graphicData>
            </a:graphic>
          </wp:inline>
        </w:drawing>
      </w:r>
    </w:p>
    <w:p w14:paraId="25569663" w14:textId="77777777" w:rsidR="00DC0D2B" w:rsidRDefault="00DC0D2B" w:rsidP="001D551E">
      <w:pPr>
        <w:ind w:left="1080"/>
      </w:pPr>
    </w:p>
    <w:p w14:paraId="3C87319B" w14:textId="77777777" w:rsidR="00CB2750" w:rsidRDefault="00CB2750" w:rsidP="001D551E">
      <w:pPr>
        <w:ind w:left="1080"/>
      </w:pPr>
    </w:p>
    <w:p w14:paraId="33C09FC6" w14:textId="77777777" w:rsidR="00CB2750" w:rsidRDefault="00CB2750" w:rsidP="001D551E">
      <w:pPr>
        <w:ind w:left="1080"/>
      </w:pPr>
    </w:p>
    <w:p w14:paraId="41E38046" w14:textId="77777777" w:rsidR="00CB2750" w:rsidRDefault="00CB2750" w:rsidP="001D551E">
      <w:pPr>
        <w:ind w:left="1080"/>
      </w:pPr>
    </w:p>
    <w:p w14:paraId="19C0CD92" w14:textId="77777777" w:rsidR="00CB2750" w:rsidRDefault="00CB2750" w:rsidP="001D551E">
      <w:pPr>
        <w:ind w:left="1080"/>
      </w:pPr>
    </w:p>
    <w:p w14:paraId="1C42888A" w14:textId="77777777" w:rsidR="00CB2750" w:rsidRDefault="00CB2750" w:rsidP="001D551E">
      <w:pPr>
        <w:ind w:left="1080"/>
      </w:pPr>
    </w:p>
    <w:p w14:paraId="34D00EFF" w14:textId="77777777" w:rsidR="00CB2750" w:rsidRDefault="00CB2750" w:rsidP="001D551E">
      <w:pPr>
        <w:ind w:left="1080"/>
      </w:pPr>
    </w:p>
    <w:p w14:paraId="14569A2E" w14:textId="77777777" w:rsidR="00CB2750" w:rsidRDefault="00CB2750" w:rsidP="001D551E">
      <w:pPr>
        <w:ind w:left="1080"/>
      </w:pPr>
    </w:p>
    <w:p w14:paraId="19FB01DC" w14:textId="77777777" w:rsidR="00193D5D" w:rsidRDefault="00193D5D" w:rsidP="001D551E">
      <w:pPr>
        <w:ind w:left="1080"/>
      </w:pPr>
    </w:p>
    <w:p w14:paraId="2761E5E3" w14:textId="77777777" w:rsidR="00CB2750" w:rsidRDefault="00CB2750" w:rsidP="001D551E">
      <w:pPr>
        <w:ind w:left="1080"/>
      </w:pPr>
    </w:p>
    <w:p w14:paraId="5BA48F56" w14:textId="77777777" w:rsidR="006613A4" w:rsidRDefault="006613A4" w:rsidP="001D551E">
      <w:pPr>
        <w:ind w:left="1080"/>
      </w:pPr>
    </w:p>
    <w:p w14:paraId="6B93662C" w14:textId="67DE7111" w:rsidR="001D551E" w:rsidRDefault="001D551E" w:rsidP="00252A46">
      <w:pPr>
        <w:rPr>
          <w:b/>
          <w:bCs/>
        </w:rPr>
      </w:pPr>
      <w:r w:rsidRPr="005655B3">
        <w:rPr>
          <w:b/>
          <w:bCs/>
        </w:rPr>
        <w:lastRenderedPageBreak/>
        <w:t>- The Create Team Form:</w:t>
      </w:r>
    </w:p>
    <w:p w14:paraId="1B0AA871" w14:textId="77777777" w:rsidR="00193D5D" w:rsidRPr="005655B3" w:rsidRDefault="00193D5D" w:rsidP="00252A46">
      <w:pPr>
        <w:rPr>
          <w:b/>
          <w:bCs/>
        </w:rPr>
      </w:pPr>
    </w:p>
    <w:p w14:paraId="7C07BEA6" w14:textId="4050BC90" w:rsidR="00BE2748" w:rsidRDefault="00BE2748" w:rsidP="00252A46">
      <w:r>
        <w:t xml:space="preserve">Here users can </w:t>
      </w:r>
      <w:r w:rsidR="00A22ECD">
        <w:t>create individual members and teams. These will be saved in the text file database for future use.</w:t>
      </w:r>
    </w:p>
    <w:p w14:paraId="231B2600" w14:textId="77777777" w:rsidR="00DC0D2B" w:rsidRDefault="00DC0D2B" w:rsidP="001D551E">
      <w:pPr>
        <w:ind w:left="1080"/>
      </w:pPr>
    </w:p>
    <w:p w14:paraId="26BD5CB2" w14:textId="11031095" w:rsidR="00213338" w:rsidRDefault="001D551E" w:rsidP="00213338">
      <w:r w:rsidRPr="00C70737">
        <w:rPr>
          <w:noProof/>
        </w:rPr>
        <w:drawing>
          <wp:inline distT="0" distB="0" distL="0" distR="0" wp14:anchorId="78E9E38E" wp14:editId="5CD52387">
            <wp:extent cx="5731510" cy="4472940"/>
            <wp:effectExtent l="0" t="0" r="254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4"/>
                    <a:stretch>
                      <a:fillRect/>
                    </a:stretch>
                  </pic:blipFill>
                  <pic:spPr>
                    <a:xfrm>
                      <a:off x="0" y="0"/>
                      <a:ext cx="5731510" cy="4472940"/>
                    </a:xfrm>
                    <a:prstGeom prst="rect">
                      <a:avLst/>
                    </a:prstGeom>
                  </pic:spPr>
                </pic:pic>
              </a:graphicData>
            </a:graphic>
          </wp:inline>
        </w:drawing>
      </w:r>
    </w:p>
    <w:p w14:paraId="7A0B8232" w14:textId="77777777" w:rsidR="00213338" w:rsidRDefault="00213338" w:rsidP="00213338"/>
    <w:p w14:paraId="777D5E20" w14:textId="77777777" w:rsidR="00DC0D2B" w:rsidRDefault="00DC0D2B" w:rsidP="00213338"/>
    <w:p w14:paraId="16B9C26B" w14:textId="77777777" w:rsidR="00DC0D2B" w:rsidRDefault="00DC0D2B" w:rsidP="00213338"/>
    <w:p w14:paraId="737FDAC0" w14:textId="77777777" w:rsidR="00DC0D2B" w:rsidRDefault="00DC0D2B" w:rsidP="00213338"/>
    <w:p w14:paraId="40D548EC" w14:textId="77777777" w:rsidR="00DC0D2B" w:rsidRDefault="00DC0D2B" w:rsidP="005655B3"/>
    <w:p w14:paraId="5D5B50C9" w14:textId="77777777" w:rsidR="00193D5D" w:rsidRDefault="00193D5D" w:rsidP="005655B3"/>
    <w:p w14:paraId="79506D26" w14:textId="77777777" w:rsidR="005655B3" w:rsidRDefault="005655B3" w:rsidP="005655B3"/>
    <w:p w14:paraId="7D5A1040" w14:textId="77777777" w:rsidR="00C230D2" w:rsidRDefault="00C230D2" w:rsidP="001D551E">
      <w:pPr>
        <w:ind w:left="360" w:firstLine="720"/>
      </w:pPr>
    </w:p>
    <w:p w14:paraId="61AF2BDE" w14:textId="77777777" w:rsidR="006613A4" w:rsidRDefault="006613A4" w:rsidP="001D551E">
      <w:pPr>
        <w:ind w:left="360" w:firstLine="720"/>
      </w:pPr>
    </w:p>
    <w:p w14:paraId="6E262FDF" w14:textId="77777777" w:rsidR="006613A4" w:rsidRDefault="006613A4" w:rsidP="001D551E">
      <w:pPr>
        <w:ind w:left="360" w:firstLine="720"/>
      </w:pPr>
    </w:p>
    <w:p w14:paraId="77E5C2A9" w14:textId="1832C116" w:rsidR="001D551E" w:rsidRDefault="001D551E" w:rsidP="005655B3">
      <w:pPr>
        <w:rPr>
          <w:b/>
          <w:bCs/>
        </w:rPr>
      </w:pPr>
      <w:r w:rsidRPr="00193D5D">
        <w:rPr>
          <w:b/>
          <w:bCs/>
        </w:rPr>
        <w:lastRenderedPageBreak/>
        <w:t>- The Create Prize form:</w:t>
      </w:r>
    </w:p>
    <w:p w14:paraId="017E8063" w14:textId="77777777" w:rsidR="00193D5D" w:rsidRPr="00193D5D" w:rsidRDefault="00193D5D" w:rsidP="005655B3">
      <w:pPr>
        <w:rPr>
          <w:b/>
          <w:bCs/>
        </w:rPr>
      </w:pPr>
    </w:p>
    <w:p w14:paraId="29501255" w14:textId="022E3672" w:rsidR="00C455B4" w:rsidRPr="004D146B" w:rsidRDefault="00C455B4" w:rsidP="005655B3">
      <w:pPr>
        <w:rPr>
          <w:b/>
          <w:bCs/>
        </w:rPr>
      </w:pPr>
      <w:r>
        <w:t xml:space="preserve">Prizes can be specified here by </w:t>
      </w:r>
      <w:r w:rsidR="005655B3">
        <w:t>a</w:t>
      </w:r>
      <w:r w:rsidR="0085756A">
        <w:t xml:space="preserve"> </w:t>
      </w:r>
      <w:r w:rsidR="00193D5D">
        <w:t xml:space="preserve">specified </w:t>
      </w:r>
      <w:r w:rsidR="0085756A">
        <w:t>amount o</w:t>
      </w:r>
      <w:r w:rsidR="00193D5D">
        <w:t>r</w:t>
      </w:r>
      <w:r w:rsidR="0085756A">
        <w:t xml:space="preserve"> a percentage of the total entry fee pool.</w:t>
      </w:r>
    </w:p>
    <w:p w14:paraId="59BE62EB" w14:textId="77777777" w:rsidR="001D551E" w:rsidRDefault="001D551E" w:rsidP="00DE7201"/>
    <w:p w14:paraId="67568A0C" w14:textId="3ECBA674" w:rsidR="00DC0D2B" w:rsidRDefault="001D551E" w:rsidP="0085756A">
      <w:r>
        <w:t xml:space="preserve">                              </w:t>
      </w:r>
      <w:r w:rsidRPr="00FA017E">
        <w:rPr>
          <w:b/>
          <w:bCs/>
          <w:noProof/>
        </w:rPr>
        <w:drawing>
          <wp:inline distT="0" distB="0" distL="0" distR="0" wp14:anchorId="5DB22D1F" wp14:editId="1779F926">
            <wp:extent cx="4127500" cy="6225546"/>
            <wp:effectExtent l="0" t="0" r="6350" b="381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5"/>
                    <a:stretch>
                      <a:fillRect/>
                    </a:stretch>
                  </pic:blipFill>
                  <pic:spPr>
                    <a:xfrm>
                      <a:off x="0" y="0"/>
                      <a:ext cx="4138292" cy="6241823"/>
                    </a:xfrm>
                    <a:prstGeom prst="rect">
                      <a:avLst/>
                    </a:prstGeom>
                  </pic:spPr>
                </pic:pic>
              </a:graphicData>
            </a:graphic>
          </wp:inline>
        </w:drawing>
      </w:r>
    </w:p>
    <w:p w14:paraId="5D7CE640" w14:textId="77777777" w:rsidR="00DC0D2B" w:rsidRDefault="00DC0D2B" w:rsidP="00213338">
      <w:pPr>
        <w:ind w:left="1080"/>
      </w:pPr>
    </w:p>
    <w:p w14:paraId="747626FE" w14:textId="77777777" w:rsidR="00C230D2" w:rsidRDefault="00C230D2" w:rsidP="00213338">
      <w:pPr>
        <w:ind w:left="1080"/>
      </w:pPr>
    </w:p>
    <w:p w14:paraId="4A0AD2BE" w14:textId="77777777" w:rsidR="00193D5D" w:rsidRDefault="00193D5D" w:rsidP="00213338">
      <w:pPr>
        <w:ind w:left="1080"/>
      </w:pPr>
    </w:p>
    <w:p w14:paraId="7990893D" w14:textId="77777777" w:rsidR="00193D5D" w:rsidRDefault="00193D5D" w:rsidP="00213338">
      <w:pPr>
        <w:ind w:left="1080"/>
      </w:pPr>
    </w:p>
    <w:p w14:paraId="69A6334A" w14:textId="77777777" w:rsidR="00193D5D" w:rsidRDefault="00193D5D" w:rsidP="00213338">
      <w:pPr>
        <w:ind w:left="1080"/>
      </w:pPr>
    </w:p>
    <w:p w14:paraId="375D5A55" w14:textId="6636C052" w:rsidR="00213338" w:rsidRDefault="00213338" w:rsidP="00193D5D">
      <w:pPr>
        <w:rPr>
          <w:b/>
          <w:bCs/>
        </w:rPr>
      </w:pPr>
      <w:r w:rsidRPr="00193D5D">
        <w:rPr>
          <w:b/>
          <w:bCs/>
        </w:rPr>
        <w:lastRenderedPageBreak/>
        <w:t>-The Tournament Viewer Form:</w:t>
      </w:r>
    </w:p>
    <w:p w14:paraId="5D1FFC55" w14:textId="77777777" w:rsidR="00193D5D" w:rsidRPr="00193D5D" w:rsidRDefault="00193D5D" w:rsidP="00193D5D">
      <w:pPr>
        <w:rPr>
          <w:b/>
          <w:bCs/>
        </w:rPr>
      </w:pPr>
    </w:p>
    <w:p w14:paraId="72242235" w14:textId="1DF3C971" w:rsidR="0085756A" w:rsidRDefault="0085756A" w:rsidP="00193D5D">
      <w:r>
        <w:t>The final form off the appli</w:t>
      </w:r>
      <w:r w:rsidR="00973A92">
        <w:t xml:space="preserve">cation where </w:t>
      </w:r>
      <w:r w:rsidR="00A12395">
        <w:t>users input the scores</w:t>
      </w:r>
      <w:r w:rsidR="000C5D83">
        <w:t xml:space="preserve">, work through the rounds until the tournament completion. </w:t>
      </w:r>
    </w:p>
    <w:p w14:paraId="54C1150E" w14:textId="6E8C9D53" w:rsidR="000C5D83" w:rsidRDefault="000C5D83" w:rsidP="00193D5D">
      <w:r>
        <w:t>Once the final round concludes there is a congratulations message, and the tournament closes out back to the main dashboard form</w:t>
      </w:r>
      <w:r w:rsidR="00252A46">
        <w:t>.</w:t>
      </w:r>
    </w:p>
    <w:p w14:paraId="392BF181" w14:textId="77777777" w:rsidR="00193D5D" w:rsidRDefault="00193D5D" w:rsidP="00193D5D"/>
    <w:p w14:paraId="6D2ECC37" w14:textId="4804117F" w:rsidR="00213338" w:rsidRDefault="00DC0D2B" w:rsidP="00DE7201">
      <w:r w:rsidRPr="00CC5EA3">
        <w:rPr>
          <w:noProof/>
        </w:rPr>
        <w:drawing>
          <wp:inline distT="0" distB="0" distL="0" distR="0" wp14:anchorId="5F201C89" wp14:editId="51CE33B4">
            <wp:extent cx="5731510" cy="4338955"/>
            <wp:effectExtent l="0" t="0" r="254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731510" cy="4338955"/>
                    </a:xfrm>
                    <a:prstGeom prst="rect">
                      <a:avLst/>
                    </a:prstGeom>
                  </pic:spPr>
                </pic:pic>
              </a:graphicData>
            </a:graphic>
          </wp:inline>
        </w:drawing>
      </w:r>
    </w:p>
    <w:p w14:paraId="080AD21C" w14:textId="77777777" w:rsidR="00213338" w:rsidRDefault="00213338" w:rsidP="00DE7201"/>
    <w:p w14:paraId="31E8630F" w14:textId="77777777" w:rsidR="00D33760" w:rsidRDefault="00D33760" w:rsidP="00DE7201"/>
    <w:p w14:paraId="498667AF" w14:textId="77777777" w:rsidR="00D33760" w:rsidRDefault="00D33760" w:rsidP="00DE7201"/>
    <w:p w14:paraId="2F3B1E3E" w14:textId="77777777" w:rsidR="00D33760" w:rsidRDefault="00D33760" w:rsidP="00DE7201"/>
    <w:p w14:paraId="58450100" w14:textId="77777777" w:rsidR="00D33760" w:rsidRDefault="00D33760" w:rsidP="00DE7201"/>
    <w:p w14:paraId="55AB0B45" w14:textId="77777777" w:rsidR="00D33760" w:rsidRDefault="00D33760" w:rsidP="00DE7201"/>
    <w:p w14:paraId="2282D054" w14:textId="77777777" w:rsidR="00D33760" w:rsidRDefault="00D33760" w:rsidP="00DE7201"/>
    <w:p w14:paraId="7EB09D74" w14:textId="77777777" w:rsidR="00DC0D2B" w:rsidRPr="007822D2" w:rsidRDefault="00DC0D2B" w:rsidP="00DE7201"/>
    <w:p w14:paraId="334121AA" w14:textId="11F32D90" w:rsidR="00C6484F" w:rsidRDefault="00372AFA" w:rsidP="00C6484F">
      <w:pPr>
        <w:pStyle w:val="Heading1"/>
        <w:numPr>
          <w:ilvl w:val="0"/>
          <w:numId w:val="1"/>
        </w:numPr>
        <w:spacing w:after="120"/>
        <w:ind w:left="714" w:hanging="357"/>
      </w:pPr>
      <w:bookmarkStart w:id="4" w:name="_Toc112850732"/>
      <w:r>
        <w:lastRenderedPageBreak/>
        <w:t>Implementation</w:t>
      </w:r>
      <w:bookmarkEnd w:id="4"/>
    </w:p>
    <w:p w14:paraId="7C035419" w14:textId="77777777" w:rsidR="00BE1B9B" w:rsidRDefault="00BE1B9B" w:rsidP="00BE1B9B"/>
    <w:p w14:paraId="69A9F5F9" w14:textId="45029206" w:rsidR="00BE1B9B" w:rsidRDefault="00BE1B9B" w:rsidP="00BE1B9B">
      <w:pPr>
        <w:rPr>
          <w:rFonts w:cstheme="minorHAnsi"/>
          <w:color w:val="000000"/>
        </w:rPr>
      </w:pPr>
      <w:r>
        <w:t>I used Visual Studio 2022</w:t>
      </w:r>
      <w:r w:rsidR="009A3F00">
        <w:t xml:space="preserve"> and </w:t>
      </w:r>
      <w:proofErr w:type="spellStart"/>
      <w:proofErr w:type="gramStart"/>
      <w:r w:rsidRPr="00BE1B9B">
        <w:rPr>
          <w:rFonts w:cstheme="minorHAnsi"/>
          <w:color w:val="000000"/>
        </w:rPr>
        <w:t>NETFramework,Version</w:t>
      </w:r>
      <w:proofErr w:type="spellEnd"/>
      <w:proofErr w:type="gramEnd"/>
      <w:r w:rsidRPr="00BE1B9B">
        <w:rPr>
          <w:rFonts w:cstheme="minorHAnsi"/>
          <w:color w:val="000000"/>
        </w:rPr>
        <w:t>=v4.7.2</w:t>
      </w:r>
      <w:r w:rsidR="009A3F00">
        <w:rPr>
          <w:rFonts w:cstheme="minorHAnsi"/>
          <w:color w:val="000000"/>
        </w:rPr>
        <w:t xml:space="preserve">. </w:t>
      </w:r>
      <w:r w:rsidR="003C42E7">
        <w:rPr>
          <w:rFonts w:cstheme="minorHAnsi"/>
          <w:color w:val="000000"/>
        </w:rPr>
        <w:t>(</w:t>
      </w:r>
      <w:r w:rsidR="00C6373D">
        <w:rPr>
          <w:rFonts w:cstheme="minorHAnsi"/>
          <w:color w:val="000000"/>
        </w:rPr>
        <w:t>The</w:t>
      </w:r>
      <w:r w:rsidR="00CB53D6">
        <w:rPr>
          <w:rFonts w:cstheme="minorHAnsi"/>
          <w:color w:val="000000"/>
        </w:rPr>
        <w:t xml:space="preserve"> l</w:t>
      </w:r>
      <w:r w:rsidR="003C42E7">
        <w:rPr>
          <w:rFonts w:cstheme="minorHAnsi"/>
          <w:color w:val="000000"/>
        </w:rPr>
        <w:t xml:space="preserve">atest available </w:t>
      </w:r>
      <w:proofErr w:type="gramStart"/>
      <w:r w:rsidR="003C42E7">
        <w:rPr>
          <w:rFonts w:cstheme="minorHAnsi"/>
          <w:color w:val="000000"/>
        </w:rPr>
        <w:t>at this time</w:t>
      </w:r>
      <w:proofErr w:type="gramEnd"/>
      <w:r w:rsidR="003C42E7">
        <w:rPr>
          <w:rFonts w:cstheme="minorHAnsi"/>
          <w:color w:val="000000"/>
        </w:rPr>
        <w:t>).</w:t>
      </w:r>
      <w:r w:rsidR="00746EE4">
        <w:rPr>
          <w:rFonts w:cstheme="minorHAnsi"/>
          <w:color w:val="000000"/>
        </w:rPr>
        <w:t xml:space="preserve"> This can be verified on the </w:t>
      </w:r>
      <w:proofErr w:type="spellStart"/>
      <w:r w:rsidR="00746EE4">
        <w:rPr>
          <w:rFonts w:cstheme="minorHAnsi"/>
          <w:color w:val="000000"/>
        </w:rPr>
        <w:t>App.Config</w:t>
      </w:r>
      <w:proofErr w:type="spellEnd"/>
      <w:r w:rsidR="00746EE4">
        <w:rPr>
          <w:rFonts w:cstheme="minorHAnsi"/>
          <w:color w:val="000000"/>
        </w:rPr>
        <w:t xml:space="preserve"> </w:t>
      </w:r>
      <w:r w:rsidR="00672073">
        <w:rPr>
          <w:rFonts w:cstheme="minorHAnsi"/>
          <w:color w:val="000000"/>
        </w:rPr>
        <w:t>section of the project.</w:t>
      </w:r>
    </w:p>
    <w:p w14:paraId="3F386AC8" w14:textId="0466C2C7" w:rsidR="002869A9" w:rsidRDefault="002869A9" w:rsidP="00BE1B9B">
      <w:pPr>
        <w:rPr>
          <w:rFonts w:cstheme="minorHAnsi"/>
          <w:color w:val="000000"/>
        </w:rPr>
      </w:pPr>
      <w:r>
        <w:rPr>
          <w:rFonts w:cstheme="minorHAnsi"/>
          <w:color w:val="000000"/>
        </w:rPr>
        <w:t>As previously mentioned, the application was built as a Windows Form Application. This was done entirely through Visual Studio.</w:t>
      </w:r>
      <w:r w:rsidR="00185BDD">
        <w:rPr>
          <w:rFonts w:cstheme="minorHAnsi"/>
          <w:color w:val="000000"/>
        </w:rPr>
        <w:t xml:space="preserve"> Fortunately </w:t>
      </w:r>
      <w:r w:rsidR="00082D8A">
        <w:rPr>
          <w:rFonts w:cstheme="minorHAnsi"/>
          <w:color w:val="000000"/>
        </w:rPr>
        <w:t>to develop</w:t>
      </w:r>
      <w:r w:rsidR="00185BDD">
        <w:rPr>
          <w:rFonts w:cstheme="minorHAnsi"/>
          <w:color w:val="000000"/>
        </w:rPr>
        <w:t xml:space="preserve"> a Windows Form Application </w:t>
      </w:r>
      <w:r w:rsidR="00082D8A">
        <w:rPr>
          <w:rFonts w:cstheme="minorHAnsi"/>
          <w:color w:val="000000"/>
        </w:rPr>
        <w:t xml:space="preserve">I was able to use my previous experience with </w:t>
      </w:r>
      <w:r w:rsidR="007505A6">
        <w:rPr>
          <w:rFonts w:cstheme="minorHAnsi"/>
          <w:color w:val="000000"/>
        </w:rPr>
        <w:t>Visual</w:t>
      </w:r>
      <w:r w:rsidR="00082D8A">
        <w:rPr>
          <w:rFonts w:cstheme="minorHAnsi"/>
          <w:color w:val="000000"/>
        </w:rPr>
        <w:t xml:space="preserve"> studio</w:t>
      </w:r>
      <w:r w:rsidR="008026E9">
        <w:rPr>
          <w:rFonts w:cstheme="minorHAnsi"/>
          <w:color w:val="000000"/>
        </w:rPr>
        <w:t>, and some online research</w:t>
      </w:r>
      <w:r w:rsidR="00526D36">
        <w:rPr>
          <w:rFonts w:cstheme="minorHAnsi"/>
          <w:color w:val="000000"/>
        </w:rPr>
        <w:t xml:space="preserve"> to</w:t>
      </w:r>
      <w:r w:rsidR="007505A6">
        <w:rPr>
          <w:rFonts w:cstheme="minorHAnsi"/>
          <w:color w:val="000000"/>
        </w:rPr>
        <w:t xml:space="preserve"> get up to speed on the actual form design quick enough.</w:t>
      </w:r>
    </w:p>
    <w:p w14:paraId="466EFB3D" w14:textId="77777777" w:rsidR="002D772D" w:rsidRDefault="002D772D" w:rsidP="00BE1B9B">
      <w:pPr>
        <w:rPr>
          <w:rFonts w:cstheme="minorHAnsi"/>
          <w:color w:val="000000"/>
        </w:rPr>
      </w:pPr>
    </w:p>
    <w:p w14:paraId="6BCCF9AC" w14:textId="7B452C6E" w:rsidR="00F0605F" w:rsidRDefault="002D772D" w:rsidP="00BE1B9B">
      <w:pPr>
        <w:rPr>
          <w:rFonts w:cstheme="minorHAnsi"/>
          <w:color w:val="000000"/>
        </w:rPr>
      </w:pPr>
      <w:r>
        <w:rPr>
          <w:rFonts w:cstheme="minorHAnsi"/>
          <w:color w:val="000000"/>
        </w:rPr>
        <w:t>The text file database is coded into the project itself</w:t>
      </w:r>
      <w:r w:rsidR="00885170">
        <w:rPr>
          <w:rFonts w:cstheme="minorHAnsi"/>
          <w:color w:val="000000"/>
        </w:rPr>
        <w:t xml:space="preserve">. </w:t>
      </w:r>
      <w:r w:rsidR="00B32BA7">
        <w:rPr>
          <w:rFonts w:cstheme="minorHAnsi"/>
          <w:color w:val="000000"/>
        </w:rPr>
        <w:t>All types of dat</w:t>
      </w:r>
      <w:r w:rsidR="00526D36">
        <w:rPr>
          <w:rFonts w:cstheme="minorHAnsi"/>
          <w:color w:val="000000"/>
        </w:rPr>
        <w:t>a</w:t>
      </w:r>
      <w:r w:rsidR="00885170">
        <w:rPr>
          <w:rFonts w:cstheme="minorHAnsi"/>
          <w:color w:val="000000"/>
        </w:rPr>
        <w:t xml:space="preserve"> input into the</w:t>
      </w:r>
      <w:r w:rsidR="00B32BA7">
        <w:rPr>
          <w:rFonts w:cstheme="minorHAnsi"/>
          <w:color w:val="000000"/>
        </w:rPr>
        <w:t xml:space="preserve"> application (</w:t>
      </w:r>
      <w:r w:rsidR="00A20235">
        <w:rPr>
          <w:rFonts w:cstheme="minorHAnsi"/>
          <w:color w:val="000000"/>
        </w:rPr>
        <w:t>E.g.,</w:t>
      </w:r>
      <w:r w:rsidR="00B32BA7">
        <w:rPr>
          <w:rFonts w:cstheme="minorHAnsi"/>
          <w:color w:val="000000"/>
        </w:rPr>
        <w:t xml:space="preserve"> </w:t>
      </w:r>
      <w:r w:rsidR="009754BC">
        <w:rPr>
          <w:rFonts w:cstheme="minorHAnsi"/>
          <w:color w:val="000000"/>
        </w:rPr>
        <w:t>Teams, prizes, tournament matchups) are automatically saved into text files. I</w:t>
      </w:r>
      <w:r w:rsidR="00856D73">
        <w:rPr>
          <w:rFonts w:cstheme="minorHAnsi"/>
          <w:color w:val="000000"/>
        </w:rPr>
        <w:t>n the Tournament UI</w:t>
      </w:r>
      <w:r w:rsidR="003B6B05">
        <w:rPr>
          <w:rFonts w:cstheme="minorHAnsi"/>
          <w:color w:val="000000"/>
        </w:rPr>
        <w:t xml:space="preserve">, </w:t>
      </w:r>
      <w:proofErr w:type="spellStart"/>
      <w:r w:rsidR="003B6B05">
        <w:rPr>
          <w:rFonts w:cstheme="minorHAnsi"/>
          <w:color w:val="000000"/>
        </w:rPr>
        <w:t>App.Config</w:t>
      </w:r>
      <w:proofErr w:type="spellEnd"/>
      <w:r w:rsidR="003B6B05">
        <w:rPr>
          <w:rFonts w:cstheme="minorHAnsi"/>
          <w:color w:val="000000"/>
        </w:rPr>
        <w:t xml:space="preserve"> section I have specified the file path </w:t>
      </w:r>
      <w:r w:rsidR="00822754">
        <w:rPr>
          <w:rFonts w:cstheme="minorHAnsi"/>
          <w:color w:val="000000"/>
        </w:rPr>
        <w:t>to a local file that happens to be inside my project folder for convenience.</w:t>
      </w:r>
      <w:r w:rsidR="00B304E1">
        <w:rPr>
          <w:rFonts w:cstheme="minorHAnsi"/>
          <w:color w:val="000000"/>
        </w:rPr>
        <w:t xml:space="preserve"> Each model saves a different batch of data.</w:t>
      </w:r>
    </w:p>
    <w:p w14:paraId="611210CA" w14:textId="425D9A0E" w:rsidR="00F0605F" w:rsidRDefault="00D42ADE" w:rsidP="00BE1B9B">
      <w:pPr>
        <w:rPr>
          <w:rFonts w:cstheme="minorHAnsi"/>
          <w:color w:val="000000"/>
        </w:rPr>
      </w:pPr>
      <w:r>
        <w:rPr>
          <w:rFonts w:cstheme="minorHAnsi"/>
          <w:color w:val="000000"/>
        </w:rPr>
        <w:t>The text file database</w:t>
      </w:r>
      <w:r w:rsidR="00F0605F">
        <w:rPr>
          <w:rFonts w:cstheme="minorHAnsi"/>
          <w:color w:val="000000"/>
        </w:rPr>
        <w:t xml:space="preserve"> appears</w:t>
      </w:r>
      <w:r w:rsidR="00F11E00">
        <w:rPr>
          <w:rFonts w:cstheme="minorHAnsi"/>
          <w:color w:val="000000"/>
        </w:rPr>
        <w:t xml:space="preserve"> in </w:t>
      </w:r>
      <w:r w:rsidR="00A20235">
        <w:rPr>
          <w:rFonts w:cstheme="minorHAnsi"/>
          <w:color w:val="000000"/>
        </w:rPr>
        <w:t>its</w:t>
      </w:r>
      <w:r w:rsidR="00F11E00">
        <w:rPr>
          <w:rFonts w:cstheme="minorHAnsi"/>
          <w:color w:val="000000"/>
        </w:rPr>
        <w:t xml:space="preserve"> chosen folder</w:t>
      </w:r>
      <w:r w:rsidR="00F0605F">
        <w:rPr>
          <w:rFonts w:cstheme="minorHAnsi"/>
          <w:color w:val="000000"/>
        </w:rPr>
        <w:t xml:space="preserve"> like this</w:t>
      </w:r>
      <w:r w:rsidR="00B304E1">
        <w:rPr>
          <w:rFonts w:cstheme="minorHAnsi"/>
          <w:color w:val="000000"/>
        </w:rPr>
        <w:t>:</w:t>
      </w:r>
    </w:p>
    <w:p w14:paraId="1EF95840" w14:textId="77777777" w:rsidR="000D5129" w:rsidRDefault="000D5129" w:rsidP="00BE1B9B">
      <w:pPr>
        <w:rPr>
          <w:rFonts w:cstheme="minorHAnsi"/>
          <w:color w:val="000000"/>
        </w:rPr>
      </w:pPr>
    </w:p>
    <w:p w14:paraId="76043C19" w14:textId="1E5771D2" w:rsidR="00F0605F" w:rsidRDefault="00F0605F" w:rsidP="00BE1B9B">
      <w:pPr>
        <w:rPr>
          <w:rFonts w:cstheme="minorHAnsi"/>
          <w:color w:val="000000"/>
        </w:rPr>
      </w:pPr>
      <w:r w:rsidRPr="00AD0183">
        <w:rPr>
          <w:b/>
          <w:bCs/>
          <w:noProof/>
        </w:rPr>
        <w:drawing>
          <wp:inline distT="0" distB="0" distL="0" distR="0" wp14:anchorId="1BB6541E" wp14:editId="48FFE399">
            <wp:extent cx="5731510" cy="1971040"/>
            <wp:effectExtent l="0" t="0" r="254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7"/>
                    <a:stretch>
                      <a:fillRect/>
                    </a:stretch>
                  </pic:blipFill>
                  <pic:spPr>
                    <a:xfrm>
                      <a:off x="0" y="0"/>
                      <a:ext cx="5731510" cy="1971040"/>
                    </a:xfrm>
                    <a:prstGeom prst="rect">
                      <a:avLst/>
                    </a:prstGeom>
                  </pic:spPr>
                </pic:pic>
              </a:graphicData>
            </a:graphic>
          </wp:inline>
        </w:drawing>
      </w:r>
    </w:p>
    <w:p w14:paraId="54F53D76" w14:textId="77777777" w:rsidR="000D5129" w:rsidRDefault="000D5129" w:rsidP="00BE1B9B">
      <w:pPr>
        <w:rPr>
          <w:rFonts w:cstheme="minorHAnsi"/>
          <w:color w:val="000000"/>
        </w:rPr>
      </w:pPr>
    </w:p>
    <w:p w14:paraId="7439D7B2" w14:textId="5D4151AC" w:rsidR="005766E1" w:rsidRDefault="005766E1" w:rsidP="00BE1B9B">
      <w:r>
        <w:t xml:space="preserve">The data is </w:t>
      </w:r>
      <w:proofErr w:type="gramStart"/>
      <w:r>
        <w:t>save</w:t>
      </w:r>
      <w:proofErr w:type="gramEnd"/>
      <w:r>
        <w:t xml:space="preserve"> in these files and remains link to the application in future uses. For example, a saved team will remain saved and can be used in future tournaments. This data remains viewable in </w:t>
      </w:r>
      <w:r w:rsidR="009A13BB">
        <w:t xml:space="preserve">the application itself, but it can also be opened directly from these files. </w:t>
      </w:r>
    </w:p>
    <w:p w14:paraId="08AB3282" w14:textId="43973D80" w:rsidR="00B24C86" w:rsidRPr="00B24C86" w:rsidRDefault="00B24C86" w:rsidP="00BE1B9B">
      <w:r w:rsidRPr="00B24C86">
        <w:t xml:space="preserve">While having a saved history of results is a nice feature, in practice they are a little bit more difficult to decipher from the text file database. </w:t>
      </w:r>
      <w:r w:rsidR="0013511E">
        <w:t xml:space="preserve">For </w:t>
      </w:r>
      <w:r w:rsidR="004C2B6E">
        <w:t>me</w:t>
      </w:r>
      <w:r w:rsidRPr="00B24C86">
        <w:t xml:space="preserve"> for the real strength of the database is having previously saved players and teams ready to go for users to create and jump into a new tournament with ease. </w:t>
      </w:r>
    </w:p>
    <w:p w14:paraId="01A16929" w14:textId="77777777" w:rsidR="00B24C86" w:rsidRDefault="00B24C86" w:rsidP="00BE1B9B">
      <w:pPr>
        <w:rPr>
          <w:rFonts w:cstheme="minorHAnsi"/>
          <w:color w:val="000000"/>
        </w:rPr>
      </w:pPr>
    </w:p>
    <w:p w14:paraId="37F0C202" w14:textId="1CA39CD0" w:rsidR="002D772D" w:rsidRPr="00BE1B9B" w:rsidRDefault="00822754" w:rsidP="00BE1B9B">
      <w:r>
        <w:rPr>
          <w:rFonts w:cstheme="minorHAnsi"/>
          <w:color w:val="000000"/>
        </w:rPr>
        <w:t>When this project is being tested</w:t>
      </w:r>
      <w:r w:rsidR="007A4FEF">
        <w:rPr>
          <w:rFonts w:cstheme="minorHAnsi"/>
          <w:color w:val="000000"/>
        </w:rPr>
        <w:t>,</w:t>
      </w:r>
      <w:r w:rsidR="00CC460C">
        <w:rPr>
          <w:rFonts w:cstheme="minorHAnsi"/>
          <w:color w:val="000000"/>
        </w:rPr>
        <w:t xml:space="preserve"> this file path will have to be amended to a local file path on </w:t>
      </w:r>
      <w:r w:rsidR="004B2B00">
        <w:rPr>
          <w:rFonts w:cstheme="minorHAnsi"/>
          <w:color w:val="000000"/>
        </w:rPr>
        <w:t xml:space="preserve">the </w:t>
      </w:r>
      <w:r w:rsidR="0036614D">
        <w:rPr>
          <w:rFonts w:cstheme="minorHAnsi"/>
          <w:color w:val="000000"/>
        </w:rPr>
        <w:t>tester’s</w:t>
      </w:r>
      <w:r w:rsidR="004B2B00">
        <w:rPr>
          <w:rFonts w:cstheme="minorHAnsi"/>
          <w:color w:val="000000"/>
        </w:rPr>
        <w:t xml:space="preserve"> computer</w:t>
      </w:r>
      <w:r w:rsidR="00B76D85">
        <w:rPr>
          <w:rFonts w:cstheme="minorHAnsi"/>
          <w:color w:val="000000"/>
        </w:rPr>
        <w:t xml:space="preserve">, but I will include instructions on how to get the project to run on a different computer at the end of the report. </w:t>
      </w:r>
    </w:p>
    <w:p w14:paraId="0968F6CD" w14:textId="18ED2070" w:rsidR="00AD0183" w:rsidRPr="00157D37" w:rsidRDefault="00157D37" w:rsidP="00157D37">
      <w:r>
        <w:t>There was a great deal of</w:t>
      </w:r>
      <w:r w:rsidR="006E3DC8">
        <w:t xml:space="preserve"> trail and error</w:t>
      </w:r>
      <w:r>
        <w:t xml:space="preserve"> research </w:t>
      </w:r>
      <w:r w:rsidR="006E3DC8">
        <w:t xml:space="preserve">put </w:t>
      </w:r>
      <w:r w:rsidR="00AF6211">
        <w:t>into</w:t>
      </w:r>
      <w:r w:rsidR="006E3DC8">
        <w:t xml:space="preserve"> </w:t>
      </w:r>
      <w:r w:rsidR="006F2B4D">
        <w:t xml:space="preserve">the </w:t>
      </w:r>
      <w:r w:rsidR="00A23393">
        <w:t xml:space="preserve">functionality of each form. The structure and the layout of the windows forms was relatively straight forward, but the code behind </w:t>
      </w:r>
      <w:r w:rsidR="00A23393">
        <w:lastRenderedPageBreak/>
        <w:t>the scenes</w:t>
      </w:r>
      <w:r w:rsidR="00817BB0">
        <w:t xml:space="preserve">, as expected, made up a tremendous amount of work. </w:t>
      </w:r>
      <w:r w:rsidR="00AF6211">
        <w:t>Fortunately,</w:t>
      </w:r>
      <w:r w:rsidR="000702EF">
        <w:t xml:space="preserve"> I was able to use my lecture materials from this course and a wealth of online information. </w:t>
      </w:r>
      <w:r w:rsidR="00133944">
        <w:t xml:space="preserve">I also found when </w:t>
      </w:r>
      <w:r w:rsidR="002310AF">
        <w:t xml:space="preserve">creating the functionality for various buttons and menus on the forms, there was a fair amount of repletion which </w:t>
      </w:r>
      <w:r w:rsidR="000565B8">
        <w:t xml:space="preserve">certainly helped. </w:t>
      </w:r>
      <w:r w:rsidR="00102648">
        <w:t>If</w:t>
      </w:r>
      <w:r w:rsidR="000565B8">
        <w:t xml:space="preserve"> a good foundation was put in place and it was done correctly the first time, you could reuse or repurpose sections of code</w:t>
      </w:r>
      <w:r w:rsidR="000603DD">
        <w:t xml:space="preserve"> several times throughout</w:t>
      </w:r>
      <w:r w:rsidR="0027234F">
        <w:t xml:space="preserve">. This allowed for not only better efficiency, but also helped prevent </w:t>
      </w:r>
      <w:r w:rsidR="00D95C67">
        <w:t xml:space="preserve">small hard to spot errors. </w:t>
      </w:r>
      <w:r w:rsidR="0027234F">
        <w:t xml:space="preserve"> </w:t>
      </w:r>
    </w:p>
    <w:p w14:paraId="56913481" w14:textId="47F85EBE" w:rsidR="00AD0183" w:rsidRDefault="00AD0183" w:rsidP="00C6484F">
      <w:pPr>
        <w:ind w:firstLine="720"/>
        <w:rPr>
          <w:b/>
          <w:bCs/>
        </w:rPr>
      </w:pPr>
    </w:p>
    <w:p w14:paraId="11218F94" w14:textId="77777777" w:rsidR="00D33760" w:rsidRDefault="00D33760" w:rsidP="00C6484F">
      <w:pPr>
        <w:ind w:firstLine="720"/>
        <w:rPr>
          <w:b/>
          <w:bCs/>
        </w:rPr>
      </w:pPr>
    </w:p>
    <w:p w14:paraId="0E4DC91F" w14:textId="77777777" w:rsidR="00D33760" w:rsidRDefault="00D33760" w:rsidP="00C6484F">
      <w:pPr>
        <w:ind w:firstLine="720"/>
        <w:rPr>
          <w:b/>
          <w:bCs/>
        </w:rPr>
      </w:pPr>
    </w:p>
    <w:p w14:paraId="254B32D2" w14:textId="77777777" w:rsidR="00D33760" w:rsidRDefault="00D33760" w:rsidP="00C6484F">
      <w:pPr>
        <w:ind w:firstLine="720"/>
        <w:rPr>
          <w:b/>
          <w:bCs/>
        </w:rPr>
      </w:pPr>
    </w:p>
    <w:p w14:paraId="281AF1DC" w14:textId="77777777" w:rsidR="00D33760" w:rsidRDefault="00D33760" w:rsidP="00C6484F">
      <w:pPr>
        <w:ind w:firstLine="720"/>
        <w:rPr>
          <w:b/>
          <w:bCs/>
        </w:rPr>
      </w:pPr>
    </w:p>
    <w:p w14:paraId="76D81CCB" w14:textId="77777777" w:rsidR="00D33760" w:rsidRDefault="00D33760" w:rsidP="00C6484F">
      <w:pPr>
        <w:ind w:firstLine="720"/>
        <w:rPr>
          <w:b/>
          <w:bCs/>
        </w:rPr>
      </w:pPr>
    </w:p>
    <w:p w14:paraId="2D4FAA4C" w14:textId="77777777" w:rsidR="00D33760" w:rsidRDefault="00D33760" w:rsidP="00C6484F">
      <w:pPr>
        <w:ind w:firstLine="720"/>
        <w:rPr>
          <w:b/>
          <w:bCs/>
        </w:rPr>
      </w:pPr>
    </w:p>
    <w:p w14:paraId="4467E334" w14:textId="77777777" w:rsidR="00D33760" w:rsidRDefault="00D33760" w:rsidP="00C6484F">
      <w:pPr>
        <w:ind w:firstLine="720"/>
        <w:rPr>
          <w:b/>
          <w:bCs/>
        </w:rPr>
      </w:pPr>
    </w:p>
    <w:p w14:paraId="44A7A372" w14:textId="77777777" w:rsidR="00D33760" w:rsidRDefault="00D33760" w:rsidP="00C6484F">
      <w:pPr>
        <w:ind w:firstLine="720"/>
        <w:rPr>
          <w:b/>
          <w:bCs/>
        </w:rPr>
      </w:pPr>
    </w:p>
    <w:p w14:paraId="2E130109" w14:textId="77777777" w:rsidR="00D33760" w:rsidRDefault="00D33760" w:rsidP="00C6484F">
      <w:pPr>
        <w:ind w:firstLine="720"/>
        <w:rPr>
          <w:b/>
          <w:bCs/>
        </w:rPr>
      </w:pPr>
    </w:p>
    <w:p w14:paraId="7F0F8CDB" w14:textId="77777777" w:rsidR="00D33760" w:rsidRDefault="00D33760" w:rsidP="00C6484F">
      <w:pPr>
        <w:ind w:firstLine="720"/>
        <w:rPr>
          <w:b/>
          <w:bCs/>
        </w:rPr>
      </w:pPr>
    </w:p>
    <w:p w14:paraId="7A79D72B" w14:textId="77777777" w:rsidR="00D33760" w:rsidRDefault="00D33760" w:rsidP="00C6484F">
      <w:pPr>
        <w:ind w:firstLine="720"/>
        <w:rPr>
          <w:b/>
          <w:bCs/>
        </w:rPr>
      </w:pPr>
    </w:p>
    <w:p w14:paraId="599575EA" w14:textId="77777777" w:rsidR="00D33760" w:rsidRDefault="00D33760" w:rsidP="00C6484F">
      <w:pPr>
        <w:ind w:firstLine="720"/>
        <w:rPr>
          <w:b/>
          <w:bCs/>
        </w:rPr>
      </w:pPr>
    </w:p>
    <w:p w14:paraId="1227C8B4" w14:textId="77777777" w:rsidR="00D33760" w:rsidRDefault="00D33760" w:rsidP="00C6484F">
      <w:pPr>
        <w:ind w:firstLine="720"/>
        <w:rPr>
          <w:b/>
          <w:bCs/>
        </w:rPr>
      </w:pPr>
    </w:p>
    <w:p w14:paraId="360BE2EA" w14:textId="77777777" w:rsidR="00D33760" w:rsidRDefault="00D33760" w:rsidP="00C6484F">
      <w:pPr>
        <w:ind w:firstLine="720"/>
        <w:rPr>
          <w:b/>
          <w:bCs/>
        </w:rPr>
      </w:pPr>
    </w:p>
    <w:p w14:paraId="68E208A2" w14:textId="77777777" w:rsidR="00D33760" w:rsidRDefault="00D33760" w:rsidP="00C6484F">
      <w:pPr>
        <w:ind w:firstLine="720"/>
        <w:rPr>
          <w:b/>
          <w:bCs/>
        </w:rPr>
      </w:pPr>
    </w:p>
    <w:p w14:paraId="319DE80F" w14:textId="77777777" w:rsidR="00D33760" w:rsidRDefault="00D33760" w:rsidP="00C6484F">
      <w:pPr>
        <w:ind w:firstLine="720"/>
        <w:rPr>
          <w:b/>
          <w:bCs/>
        </w:rPr>
      </w:pPr>
    </w:p>
    <w:p w14:paraId="4D7931F8" w14:textId="77777777" w:rsidR="00D33760" w:rsidRDefault="00D33760" w:rsidP="00C6484F">
      <w:pPr>
        <w:ind w:firstLine="720"/>
        <w:rPr>
          <w:b/>
          <w:bCs/>
        </w:rPr>
      </w:pPr>
    </w:p>
    <w:p w14:paraId="46DCDE94" w14:textId="77777777" w:rsidR="00D33760" w:rsidRDefault="00D33760" w:rsidP="00C6484F">
      <w:pPr>
        <w:ind w:firstLine="720"/>
        <w:rPr>
          <w:b/>
          <w:bCs/>
        </w:rPr>
      </w:pPr>
    </w:p>
    <w:p w14:paraId="01C74780" w14:textId="77777777" w:rsidR="00D33760" w:rsidRDefault="00D33760" w:rsidP="00C6484F">
      <w:pPr>
        <w:ind w:firstLine="720"/>
        <w:rPr>
          <w:b/>
          <w:bCs/>
        </w:rPr>
      </w:pPr>
    </w:p>
    <w:p w14:paraId="2C2925DD" w14:textId="77777777" w:rsidR="00D33760" w:rsidRDefault="00D33760" w:rsidP="00C6484F">
      <w:pPr>
        <w:ind w:firstLine="720"/>
        <w:rPr>
          <w:b/>
          <w:bCs/>
        </w:rPr>
      </w:pPr>
    </w:p>
    <w:p w14:paraId="71319077" w14:textId="77777777" w:rsidR="00D33760" w:rsidRDefault="00D33760" w:rsidP="00C6484F">
      <w:pPr>
        <w:ind w:firstLine="720"/>
        <w:rPr>
          <w:b/>
          <w:bCs/>
        </w:rPr>
      </w:pPr>
    </w:p>
    <w:p w14:paraId="6C5A70D6" w14:textId="77777777" w:rsidR="00D33760" w:rsidRPr="00854DAF" w:rsidRDefault="00D33760" w:rsidP="00C6484F">
      <w:pPr>
        <w:ind w:firstLine="720"/>
        <w:rPr>
          <w:b/>
          <w:bCs/>
        </w:rPr>
      </w:pPr>
    </w:p>
    <w:p w14:paraId="4E17E726" w14:textId="77777777" w:rsidR="00367A0C" w:rsidRPr="00854DAF" w:rsidRDefault="00367A0C" w:rsidP="00C6484F">
      <w:pPr>
        <w:ind w:firstLine="720"/>
        <w:rPr>
          <w:b/>
          <w:bCs/>
        </w:rPr>
      </w:pPr>
    </w:p>
    <w:p w14:paraId="4FFBFA85" w14:textId="77777777" w:rsidR="00367A0C" w:rsidRDefault="00367A0C" w:rsidP="00C6484F">
      <w:pPr>
        <w:ind w:firstLine="720"/>
      </w:pPr>
    </w:p>
    <w:p w14:paraId="0806A4DE" w14:textId="3DF0A9D1" w:rsidR="00C6484F" w:rsidRDefault="00372AFA" w:rsidP="00C6484F">
      <w:pPr>
        <w:pStyle w:val="Heading1"/>
        <w:numPr>
          <w:ilvl w:val="0"/>
          <w:numId w:val="1"/>
        </w:numPr>
        <w:spacing w:after="120"/>
        <w:ind w:left="714" w:hanging="357"/>
      </w:pPr>
      <w:bookmarkStart w:id="5" w:name="_Toc112850733"/>
      <w:r>
        <w:lastRenderedPageBreak/>
        <w:t>Testing and Results</w:t>
      </w:r>
      <w:bookmarkEnd w:id="5"/>
    </w:p>
    <w:p w14:paraId="4920D6C2" w14:textId="74ABC804" w:rsidR="00600935" w:rsidRDefault="00600935" w:rsidP="00600935">
      <w:r>
        <w:t>The project can be broken down into each of the induvial ‘forms’ that can be seen on the user interface</w:t>
      </w:r>
      <w:r w:rsidR="003A225E">
        <w:t>. As shown in my interim report, the base design and structure of the UI forms was done at the start of the project</w:t>
      </w:r>
      <w:r w:rsidR="00386A8E">
        <w:t xml:space="preserve">. </w:t>
      </w:r>
      <w:r w:rsidR="00BC2338">
        <w:t>However,</w:t>
      </w:r>
      <w:r w:rsidR="00386A8E">
        <w:t xml:space="preserve"> the </w:t>
      </w:r>
      <w:r w:rsidR="00FA3D02">
        <w:t xml:space="preserve">coding part for each form was done individually. The </w:t>
      </w:r>
      <w:r w:rsidR="00FC3EC9">
        <w:t>project would</w:t>
      </w:r>
      <w:r w:rsidR="00905DC9">
        <w:t xml:space="preserve"> set to launch </w:t>
      </w:r>
      <w:r w:rsidR="002C2C28">
        <w:t xml:space="preserve">with a particular form </w:t>
      </w:r>
      <w:r w:rsidR="00102648">
        <w:t>to</w:t>
      </w:r>
      <w:r w:rsidR="002C2C28">
        <w:t xml:space="preserve"> test and debug it. And with a great deal of trail an </w:t>
      </w:r>
      <w:r w:rsidR="00AC3CDB">
        <w:t xml:space="preserve">error, when I was </w:t>
      </w:r>
      <w:r w:rsidR="00BC2338">
        <w:t>satisfied,</w:t>
      </w:r>
      <w:r w:rsidR="00AC3CDB">
        <w:t xml:space="preserve"> I could then move onto the next form.</w:t>
      </w:r>
      <w:r w:rsidR="00227AD2">
        <w:t xml:space="preserve"> I would</w:t>
      </w:r>
      <w:r w:rsidR="00644887">
        <w:t xml:space="preserve"> then</w:t>
      </w:r>
      <w:r w:rsidR="00227AD2">
        <w:t xml:space="preserve"> repeat the process of </w:t>
      </w:r>
      <w:r w:rsidR="00644887">
        <w:t>closing off the next form and thoroughly work</w:t>
      </w:r>
      <w:r w:rsidR="00310AC6">
        <w:t>ing</w:t>
      </w:r>
      <w:r w:rsidR="00644887">
        <w:t xml:space="preserve"> through it and</w:t>
      </w:r>
      <w:r w:rsidR="00310AC6">
        <w:t xml:space="preserve"> then testing it</w:t>
      </w:r>
      <w:r w:rsidR="003238C9">
        <w:t>.</w:t>
      </w:r>
      <w:r w:rsidR="00881279">
        <w:t xml:space="preserve"> This approach proved to be very beneficial. I was able to isolate and focus entirely on one section at a time. And </w:t>
      </w:r>
      <w:r w:rsidR="008C03D7">
        <w:t>once</w:t>
      </w:r>
      <w:r w:rsidR="00881279">
        <w:t xml:space="preserve"> it was done </w:t>
      </w:r>
      <w:r w:rsidR="008C03D7">
        <w:t xml:space="preserve">to </w:t>
      </w:r>
      <w:r w:rsidR="00525722">
        <w:t>completion,</w:t>
      </w:r>
      <w:r w:rsidR="008C03D7">
        <w:t xml:space="preserve"> I could </w:t>
      </w:r>
      <w:r w:rsidR="00376D3E">
        <w:t>essentially</w:t>
      </w:r>
      <w:r w:rsidR="008C03D7">
        <w:t xml:space="preserve"> tick it off an move on</w:t>
      </w:r>
      <w:r w:rsidR="00376D3E">
        <w:t xml:space="preserve">. This also meant that if/when I encountered errors when trying to call or link up with another form, </w:t>
      </w:r>
      <w:r w:rsidR="001D2647">
        <w:t xml:space="preserve">I could identify more easily that it was a problem with my code to link them rather than anything in the previous form. </w:t>
      </w:r>
    </w:p>
    <w:p w14:paraId="63B801F6" w14:textId="27B9294F" w:rsidR="00A1494A" w:rsidRDefault="00E66F57" w:rsidP="00600935">
      <w:r>
        <w:t xml:space="preserve">The more interactive elements on a page, the more testing </w:t>
      </w:r>
      <w:r w:rsidR="00164767">
        <w:t>was required.</w:t>
      </w:r>
      <w:r w:rsidR="00277CD5">
        <w:t xml:space="preserve"> </w:t>
      </w:r>
      <w:r w:rsidR="005551BA">
        <w:t xml:space="preserve">The ‘View Tournament Form’ being the last step of the application </w:t>
      </w:r>
      <w:r w:rsidR="00502A18">
        <w:t>required the longest time</w:t>
      </w:r>
      <w:r w:rsidR="00A1494A">
        <w:t>.</w:t>
      </w:r>
      <w:r w:rsidR="006F7491">
        <w:t xml:space="preserve"> The</w:t>
      </w:r>
      <w:r w:rsidR="004A7076">
        <w:t xml:space="preserve">re was a lot of rules that had to be put in place to ensure the tournament progressed to the next round, free passes were given to odd number of entrants, etc. </w:t>
      </w:r>
    </w:p>
    <w:p w14:paraId="41D177ED" w14:textId="2A723A44" w:rsidR="00A1494A" w:rsidRDefault="00A1494A" w:rsidP="00600935">
      <w:r>
        <w:t xml:space="preserve">There was also a great deal of testing to </w:t>
      </w:r>
      <w:r w:rsidR="00482634">
        <w:t>‘</w:t>
      </w:r>
      <w:r>
        <w:t>break</w:t>
      </w:r>
      <w:r w:rsidR="00482634">
        <w:t>’ the project to find aspects that wouldn’t be good design</w:t>
      </w:r>
      <w:r w:rsidR="00C26407">
        <w:t xml:space="preserve"> so that we could put preventative measures in place. In the Create Prize Form for example, if someone is entering in a monetary among for the prize, that section should only accept </w:t>
      </w:r>
      <w:r w:rsidR="00101F80">
        <w:t xml:space="preserve">decimal values. </w:t>
      </w:r>
      <w:r w:rsidR="004D372A">
        <w:t xml:space="preserve">To circumvent this possible issue, steps were out in place so if that happened a </w:t>
      </w:r>
      <w:r w:rsidR="00584A15">
        <w:t>pop-up</w:t>
      </w:r>
      <w:r w:rsidR="004D372A">
        <w:t xml:space="preserve"> window would appear to ins</w:t>
      </w:r>
      <w:r w:rsidR="005D3EC3">
        <w:t>truct the user that only decimal values can be entered for the prize amount.</w:t>
      </w:r>
    </w:p>
    <w:p w14:paraId="2F077FC9" w14:textId="01593353" w:rsidR="005D3EC3" w:rsidRDefault="005D3EC3" w:rsidP="00600935">
      <w:r>
        <w:t xml:space="preserve">Another example of this </w:t>
      </w:r>
      <w:r w:rsidR="007232B1">
        <w:t>is in the Tournament viewer form</w:t>
      </w:r>
      <w:r w:rsidR="008C579B">
        <w:t>. As it is a knockout style tournament</w:t>
      </w:r>
      <w:r w:rsidR="007232B1">
        <w:t xml:space="preserve"> </w:t>
      </w:r>
      <w:r w:rsidR="008C579B">
        <w:t xml:space="preserve">there needs to be a winner </w:t>
      </w:r>
      <w:r w:rsidR="00BB03D2">
        <w:t>to</w:t>
      </w:r>
      <w:r w:rsidR="00AB2B1B">
        <w:t xml:space="preserve"> proceed to the next round, so a draw is not an acceptable result. There is a prompt </w:t>
      </w:r>
      <w:r w:rsidR="00821E4D">
        <w:t xml:space="preserve">put in place so if a result that is a draw is entered in any round, a message box will pop up instructing them that </w:t>
      </w:r>
      <w:r w:rsidR="00A20235">
        <w:t>to</w:t>
      </w:r>
      <w:r w:rsidR="00A2673A">
        <w:t xml:space="preserve"> proceed, </w:t>
      </w:r>
      <w:r w:rsidR="00525722">
        <w:t>“</w:t>
      </w:r>
      <w:r w:rsidR="00A2673A">
        <w:t>please play a rematch</w:t>
      </w:r>
      <w:r w:rsidR="00525722">
        <w:t>”</w:t>
      </w:r>
      <w:r w:rsidR="00A2673A">
        <w:t>.</w:t>
      </w:r>
    </w:p>
    <w:p w14:paraId="06286439" w14:textId="5CEEE00E" w:rsidR="00927707" w:rsidRPr="00D05E4A" w:rsidRDefault="00FE3027" w:rsidP="00837493">
      <w:r>
        <w:t>While I also learnt from each phase of testing</w:t>
      </w:r>
      <w:r w:rsidR="005F53E3">
        <w:t xml:space="preserve">, I learnt my most valuable lesson from my biggest error which was the </w:t>
      </w:r>
      <w:r w:rsidR="00B01DE4">
        <w:t>previous</w:t>
      </w:r>
      <w:r w:rsidR="005F53E3">
        <w:t xml:space="preserve"> version of my project I </w:t>
      </w:r>
      <w:r w:rsidR="00B01DE4">
        <w:t>messed up beyond use.</w:t>
      </w:r>
      <w:r w:rsidR="005F53E3">
        <w:t xml:space="preserve"> </w:t>
      </w:r>
      <w:r w:rsidR="00927707" w:rsidRPr="00D05E4A">
        <w:t>I</w:t>
      </w:r>
      <w:r w:rsidR="00B01DE4">
        <w:t xml:space="preserve"> since</w:t>
      </w:r>
      <w:r w:rsidR="00927707" w:rsidRPr="00D05E4A">
        <w:t xml:space="preserve"> created a folder of many </w:t>
      </w:r>
      <w:r w:rsidR="00DF35D0" w:rsidRPr="00D05E4A">
        <w:t>backup</w:t>
      </w:r>
      <w:r w:rsidR="00927707" w:rsidRPr="00D05E4A">
        <w:t xml:space="preserve"> version</w:t>
      </w:r>
      <w:r w:rsidR="00DF35D0" w:rsidRPr="00D05E4A">
        <w:t>s</w:t>
      </w:r>
      <w:r w:rsidR="00927707" w:rsidRPr="00D05E4A">
        <w:t xml:space="preserve"> of my project. Learning from my mistakes from an earlier build</w:t>
      </w:r>
      <w:r w:rsidR="0048164C">
        <w:t xml:space="preserve"> that I ruined</w:t>
      </w:r>
      <w:r w:rsidR="00927707" w:rsidRPr="00D05E4A">
        <w:t>, I</w:t>
      </w:r>
      <w:r w:rsidR="009A308E" w:rsidRPr="00D05E4A">
        <w:t xml:space="preserve"> decided to create a library of backups each time I would finish off a section. This meant that when I made mistakes </w:t>
      </w:r>
      <w:r w:rsidR="00DF35D0" w:rsidRPr="00D05E4A">
        <w:t>later</w:t>
      </w:r>
      <w:r w:rsidR="0017140F" w:rsidRPr="00D05E4A">
        <w:t xml:space="preserve"> that I was unable to fix, I had a clear set of checkpoints I could revert to</w:t>
      </w:r>
      <w:r w:rsidR="00A2277A">
        <w:t xml:space="preserve"> with</w:t>
      </w:r>
      <w:r w:rsidR="00DF35D0" w:rsidRPr="00D05E4A">
        <w:t xml:space="preserve"> minim</w:t>
      </w:r>
      <w:r w:rsidR="00A2277A">
        <w:t>al</w:t>
      </w:r>
      <w:r w:rsidR="00DF35D0" w:rsidRPr="00D05E4A">
        <w:t xml:space="preserve"> loss of work and time.</w:t>
      </w:r>
      <w:r w:rsidR="0017140F" w:rsidRPr="00D05E4A">
        <w:t xml:space="preserve"> </w:t>
      </w:r>
    </w:p>
    <w:p w14:paraId="4EFFCCFB" w14:textId="7C96DCF7" w:rsidR="00CF468D" w:rsidRDefault="00404191" w:rsidP="00CF468D">
      <w:r>
        <w:t>The result</w:t>
      </w:r>
      <w:r w:rsidR="00CF468D">
        <w:t xml:space="preserve"> of the final stage of testing was</w:t>
      </w:r>
      <w:r w:rsidR="00192AAA">
        <w:t xml:space="preserve"> as had hoped and</w:t>
      </w:r>
      <w:r w:rsidR="00CF468D">
        <w:t xml:space="preserve"> expected. </w:t>
      </w:r>
      <w:r w:rsidR="00AC0BD0">
        <w:t>Each completed round proceeds to the next until the final is reached. Upon completion of the final</w:t>
      </w:r>
      <w:r w:rsidR="004A6B53">
        <w:t xml:space="preserve">, a congratulations message appears, the tournament closes out and the user is brought back to the </w:t>
      </w:r>
      <w:r w:rsidR="00994DEE">
        <w:t xml:space="preserve">main Tournament Dashboard, and the </w:t>
      </w:r>
      <w:r>
        <w:t xml:space="preserve">data of the </w:t>
      </w:r>
      <w:r w:rsidR="00994DEE">
        <w:t xml:space="preserve">results </w:t>
      </w:r>
      <w:r>
        <w:t>is saved into the database.</w:t>
      </w:r>
      <w:r w:rsidR="00994DEE">
        <w:t xml:space="preserve"> </w:t>
      </w:r>
      <w:r w:rsidR="00192AAA">
        <w:t xml:space="preserve">The application </w:t>
      </w:r>
      <w:r w:rsidR="00257A93">
        <w:t xml:space="preserve">was fully functional and then I was able </w:t>
      </w:r>
      <w:r w:rsidR="001E0324">
        <w:t>to edit the design.</w:t>
      </w:r>
    </w:p>
    <w:p w14:paraId="23EA72AF" w14:textId="77777777" w:rsidR="002A0675" w:rsidRDefault="002A0675" w:rsidP="00CF468D"/>
    <w:p w14:paraId="0F5B7A2F" w14:textId="77777777" w:rsidR="00D33760" w:rsidRDefault="00D33760" w:rsidP="00CF468D"/>
    <w:p w14:paraId="24093F06" w14:textId="77777777" w:rsidR="00D33760" w:rsidRDefault="00D33760" w:rsidP="00CF468D"/>
    <w:p w14:paraId="04CF7B55" w14:textId="1651B233" w:rsidR="002933AB" w:rsidRDefault="002933AB" w:rsidP="00C6484F">
      <w:pPr>
        <w:pStyle w:val="Heading1"/>
        <w:numPr>
          <w:ilvl w:val="0"/>
          <w:numId w:val="1"/>
        </w:numPr>
        <w:spacing w:after="120"/>
        <w:ind w:left="714" w:hanging="357"/>
      </w:pPr>
      <w:bookmarkStart w:id="6" w:name="_Toc112850734"/>
      <w:r>
        <w:lastRenderedPageBreak/>
        <w:t>Conclusion</w:t>
      </w:r>
      <w:r w:rsidR="00372AFA">
        <w:t>s and Future Work</w:t>
      </w:r>
      <w:bookmarkEnd w:id="6"/>
    </w:p>
    <w:p w14:paraId="4E866CC6" w14:textId="2F2FB601" w:rsidR="00D32274" w:rsidRDefault="00D32274" w:rsidP="00E22A2D">
      <w:r>
        <w:t xml:space="preserve">This project has been filled with challenges both expected and unexpected. I had to </w:t>
      </w:r>
      <w:r w:rsidR="006B1C7A">
        <w:t>adjust</w:t>
      </w:r>
      <w:r>
        <w:t xml:space="preserve"> the scope of my </w:t>
      </w:r>
      <w:r w:rsidR="0038206D">
        <w:t>initial</w:t>
      </w:r>
      <w:r>
        <w:t xml:space="preserve"> concept, scrap </w:t>
      </w:r>
      <w:r w:rsidR="002A1450">
        <w:t xml:space="preserve">all my previous </w:t>
      </w:r>
      <w:r w:rsidR="00854DAF">
        <w:t>work,</w:t>
      </w:r>
      <w:r w:rsidR="002A1450">
        <w:t xml:space="preserve"> and start fresh.</w:t>
      </w:r>
    </w:p>
    <w:p w14:paraId="36099056" w14:textId="191C4645" w:rsidR="002A1450" w:rsidRDefault="00467788" w:rsidP="00E22A2D">
      <w:r>
        <w:t xml:space="preserve">There </w:t>
      </w:r>
      <w:r w:rsidR="00A217B1">
        <w:t>are some</w:t>
      </w:r>
      <w:r w:rsidR="002A1450">
        <w:t xml:space="preserve"> key </w:t>
      </w:r>
      <w:r w:rsidR="00A217B1">
        <w:t>points</w:t>
      </w:r>
      <w:r w:rsidR="002A1450">
        <w:t xml:space="preserve"> I can take away from </w:t>
      </w:r>
      <w:r w:rsidR="00003E1A">
        <w:t>the stage when I was trying to salvage work from my first attempt of the project that had become bugged beyond use</w:t>
      </w:r>
      <w:r w:rsidR="007A711A">
        <w:t xml:space="preserve">. </w:t>
      </w:r>
      <w:r>
        <w:t xml:space="preserve">I am sure anyone who has coding experience can agree </w:t>
      </w:r>
      <w:r w:rsidR="007A711A">
        <w:t>that</w:t>
      </w:r>
      <w:r>
        <w:t xml:space="preserve"> </w:t>
      </w:r>
      <w:r w:rsidR="007A711A">
        <w:t>when it comes to</w:t>
      </w:r>
      <w:r w:rsidR="003F52EE">
        <w:t xml:space="preserve"> coding there are no short</w:t>
      </w:r>
      <w:r w:rsidR="00854DAF">
        <w:t>cuts,</w:t>
      </w:r>
      <w:r w:rsidR="003F52EE">
        <w:t xml:space="preserve"> </w:t>
      </w:r>
      <w:r w:rsidR="00A217B1">
        <w:t>and you need a solid foundation.</w:t>
      </w:r>
      <w:r w:rsidR="00C145C2">
        <w:t xml:space="preserve"> </w:t>
      </w:r>
      <w:r w:rsidR="00405E3F">
        <w:t>In my head I thought the most effe</w:t>
      </w:r>
      <w:r w:rsidR="00AD2666">
        <w:t>ctive path</w:t>
      </w:r>
      <w:r w:rsidR="00C931EC">
        <w:t xml:space="preserve"> </w:t>
      </w:r>
      <w:r w:rsidR="00C4430A">
        <w:t>(</w:t>
      </w:r>
      <w:r w:rsidR="00C931EC">
        <w:t>but would have been a shortcut</w:t>
      </w:r>
      <w:r w:rsidR="00C4430A">
        <w:t>)</w:t>
      </w:r>
      <w:r w:rsidR="00AD2666">
        <w:t xml:space="preserve"> to take would have been to try fix up my code </w:t>
      </w:r>
      <w:r w:rsidR="00C4430A">
        <w:t xml:space="preserve">despite making significant </w:t>
      </w:r>
      <w:r w:rsidR="002B1D56">
        <w:t>project breaking changes.</w:t>
      </w:r>
      <w:r w:rsidR="00D37C81">
        <w:t xml:space="preserve"> Pushing the reset button and starting over was difficult to do</w:t>
      </w:r>
      <w:r w:rsidR="005F4D37">
        <w:t xml:space="preserve"> but I wish I decided that path earlier rather than wasting time. </w:t>
      </w:r>
    </w:p>
    <w:p w14:paraId="4481686E" w14:textId="77777777" w:rsidR="00C858B0" w:rsidRDefault="00C858B0" w:rsidP="00E22A2D"/>
    <w:p w14:paraId="02F50C7E" w14:textId="785783BA" w:rsidR="006A4155" w:rsidRDefault="006A4155" w:rsidP="00E22A2D">
      <w:r>
        <w:t xml:space="preserve">As detailed in my specification and design section, </w:t>
      </w:r>
      <w:r w:rsidR="00AC40C8">
        <w:t xml:space="preserve">I managed to successfully meet </w:t>
      </w:r>
      <w:proofErr w:type="gramStart"/>
      <w:r w:rsidR="00AC40C8">
        <w:t>a</w:t>
      </w:r>
      <w:r w:rsidR="00B21E45">
        <w:t xml:space="preserve">ll </w:t>
      </w:r>
      <w:r w:rsidR="00AC40C8">
        <w:t>of</w:t>
      </w:r>
      <w:proofErr w:type="gramEnd"/>
      <w:r w:rsidR="00AC40C8">
        <w:t xml:space="preserve"> the design and</w:t>
      </w:r>
      <w:r w:rsidR="00E542AC">
        <w:t xml:space="preserve"> proposed</w:t>
      </w:r>
      <w:r w:rsidR="00AC40C8">
        <w:t xml:space="preserve"> functionality goals that I had set out in my interim report.</w:t>
      </w:r>
      <w:r w:rsidR="009A53A4">
        <w:t xml:space="preserve"> By the time I reached my interim report I had clearer goals </w:t>
      </w:r>
      <w:r w:rsidR="00DE509A">
        <w:t xml:space="preserve">and </w:t>
      </w:r>
      <w:r w:rsidR="00843A6E">
        <w:t xml:space="preserve">a clearer idea of how to achieve them. While my original timeline became redundant, </w:t>
      </w:r>
      <w:r w:rsidR="00274FBA">
        <w:t xml:space="preserve">I set out a new stricter one at this stage that kept me on track and allowed me to complete </w:t>
      </w:r>
      <w:r w:rsidR="00E542AC">
        <w:t xml:space="preserve">everything in time. </w:t>
      </w:r>
    </w:p>
    <w:p w14:paraId="57D89FF0" w14:textId="77777777" w:rsidR="006A4155" w:rsidRDefault="006A4155" w:rsidP="00E22A2D"/>
    <w:p w14:paraId="3C13DE7C" w14:textId="5960E7DB" w:rsidR="00C858B0" w:rsidRPr="00600935" w:rsidRDefault="00B75CF7" w:rsidP="00C858B0">
      <w:r>
        <w:t>One area where I felt I gained a</w:t>
      </w:r>
      <w:r w:rsidR="00E96C11">
        <w:t xml:space="preserve"> lot of experience while</w:t>
      </w:r>
      <w:r w:rsidR="00C858B0">
        <w:t xml:space="preserve"> </w:t>
      </w:r>
      <w:r w:rsidR="00E96C11">
        <w:t xml:space="preserve">building this </w:t>
      </w:r>
      <w:r w:rsidR="00C858B0">
        <w:t xml:space="preserve">project </w:t>
      </w:r>
      <w:r w:rsidR="00E96C11">
        <w:t>was how I</w:t>
      </w:r>
      <w:r w:rsidR="00C858B0">
        <w:t xml:space="preserve"> greatly improve my debugging skills. Even when searching for a specific error code, it was often difficult to properly understand it and more importantly how to even begin go about fixing it. However, when presented with them and knowing what they were affecting or preventing from working gave me a better place to start from when trying to research them. By the end I was in a much more confident position when tackling errors, at least for the most part.</w:t>
      </w:r>
      <w:r w:rsidR="008B3A30">
        <w:t xml:space="preserve"> Experience with Debugging a highly valuable and transferable skill that </w:t>
      </w:r>
      <w:r w:rsidR="003174CA">
        <w:t>will benefit my ongoing progress.</w:t>
      </w:r>
    </w:p>
    <w:p w14:paraId="07F2EE6F" w14:textId="77777777" w:rsidR="00F137F6" w:rsidRDefault="00F137F6" w:rsidP="003174CA"/>
    <w:p w14:paraId="1FD10227" w14:textId="7685CD4B" w:rsidR="00F137F6" w:rsidRDefault="00F137F6" w:rsidP="00DA1638">
      <w:r>
        <w:t xml:space="preserve">Something I would like to do as future work is </w:t>
      </w:r>
      <w:r w:rsidR="00F06D4F">
        <w:t>to successfully integrate a fully functioning SQL database.</w:t>
      </w:r>
      <w:r w:rsidR="00200620">
        <w:t xml:space="preserve"> As mentioned in my previous report,</w:t>
      </w:r>
      <w:r w:rsidR="00F06D4F">
        <w:t xml:space="preserve"> I had ambitious plans</w:t>
      </w:r>
      <w:r w:rsidR="00200620">
        <w:t xml:space="preserve"> </w:t>
      </w:r>
      <w:r w:rsidR="00F06D4F">
        <w:t>in an earlier build of my project</w:t>
      </w:r>
      <w:r w:rsidR="00200620">
        <w:t xml:space="preserve"> to </w:t>
      </w:r>
      <w:r w:rsidR="00E86D04">
        <w:t>build an SQL database but</w:t>
      </w:r>
      <w:r w:rsidR="001F15F4">
        <w:t xml:space="preserve"> struggled to get the </w:t>
      </w:r>
      <w:r w:rsidR="00200620">
        <w:t>stored procedures</w:t>
      </w:r>
      <w:r w:rsidR="00E86D04">
        <w:t xml:space="preserve"> to function correctly. While for the progress of my project decid</w:t>
      </w:r>
      <w:r w:rsidR="005474CD">
        <w:t>ing</w:t>
      </w:r>
      <w:r w:rsidR="00E86D04">
        <w:t xml:space="preserve"> to </w:t>
      </w:r>
      <w:r w:rsidR="005474CD">
        <w:t xml:space="preserve">scrap the </w:t>
      </w:r>
      <w:proofErr w:type="gramStart"/>
      <w:r w:rsidR="005474CD">
        <w:t>SQL</w:t>
      </w:r>
      <w:proofErr w:type="gramEnd"/>
      <w:r w:rsidR="005474CD">
        <w:t xml:space="preserve"> database was definitely the correct decision, I would like to </w:t>
      </w:r>
      <w:r w:rsidR="00CB235E">
        <w:t xml:space="preserve">refresh my experience on SQL and </w:t>
      </w:r>
      <w:r w:rsidR="00D61097">
        <w:t xml:space="preserve">continue to build out the database. I feel it would be a better structured database and easier to understand </w:t>
      </w:r>
      <w:r w:rsidR="00393F83">
        <w:t xml:space="preserve">due to </w:t>
      </w:r>
      <w:r w:rsidR="00756C99">
        <w:t>its</w:t>
      </w:r>
      <w:r w:rsidR="00393F83">
        <w:t xml:space="preserve"> layout. While </w:t>
      </w:r>
      <w:r w:rsidR="00756C99">
        <w:t>all</w:t>
      </w:r>
      <w:r w:rsidR="00393F83">
        <w:t xml:space="preserve"> the relevant information is available in the text files, you really need knowledge of how the project functions to be able </w:t>
      </w:r>
      <w:r w:rsidR="00756C99">
        <w:t xml:space="preserve">to understand what that is </w:t>
      </w:r>
      <w:r w:rsidR="00854DAF">
        <w:t>representing</w:t>
      </w:r>
      <w:r w:rsidR="00756C99">
        <w:t>.</w:t>
      </w:r>
      <w:r w:rsidR="00A40D7D">
        <w:t xml:space="preserve"> As </w:t>
      </w:r>
      <w:r w:rsidR="00F93333">
        <w:t>mentioned,</w:t>
      </w:r>
      <w:r w:rsidR="00A40D7D">
        <w:t xml:space="preserve"> this information can also be viewed in a</w:t>
      </w:r>
      <w:r w:rsidR="00F71E6B">
        <w:t xml:space="preserve">n </w:t>
      </w:r>
      <w:r w:rsidR="00F57EA3">
        <w:t>easy-to-understand</w:t>
      </w:r>
      <w:r w:rsidR="00F71E6B">
        <w:t xml:space="preserve"> manner by loading a previous tournament. But having an archive of all the previous results in an SQL database would be a nice </w:t>
      </w:r>
      <w:r w:rsidR="00F35687">
        <w:t>feature.</w:t>
      </w:r>
      <w:r w:rsidR="00A40D7D">
        <w:t xml:space="preserve"> </w:t>
      </w:r>
      <w:r w:rsidR="00756C99">
        <w:t xml:space="preserve"> </w:t>
      </w:r>
    </w:p>
    <w:p w14:paraId="312F906F" w14:textId="743A0E16" w:rsidR="00253A98" w:rsidRDefault="00F93333" w:rsidP="00DA1638">
      <w:r>
        <w:t>A different functionality that would be interesting to incorporate is a round robin style of tournament</w:t>
      </w:r>
      <w:r w:rsidR="007A78C2">
        <w:t xml:space="preserve"> so that every entrant</w:t>
      </w:r>
      <w:r w:rsidR="00C16075">
        <w:t>/team</w:t>
      </w:r>
      <w:r w:rsidR="007A78C2">
        <w:t xml:space="preserve"> </w:t>
      </w:r>
      <w:r w:rsidR="00C16075">
        <w:t xml:space="preserve">plays a match against </w:t>
      </w:r>
      <w:r w:rsidR="007A78C2">
        <w:t>everyone else</w:t>
      </w:r>
      <w:r>
        <w:t>.</w:t>
      </w:r>
      <w:r w:rsidR="00397122">
        <w:t xml:space="preserve"> Having the option to select from the two different tournament styles would give the application a great deal more functional</w:t>
      </w:r>
      <w:r w:rsidR="00895CD3">
        <w:t xml:space="preserve">ity. </w:t>
      </w:r>
    </w:p>
    <w:p w14:paraId="67FE57F9" w14:textId="52858C67" w:rsidR="0038206D" w:rsidRDefault="00895CD3" w:rsidP="00253A98">
      <w:r>
        <w:t>It would be a great addition</w:t>
      </w:r>
      <w:r w:rsidR="00AA14B3">
        <w:t xml:space="preserve"> or alternative. While</w:t>
      </w:r>
      <w:r>
        <w:t xml:space="preserve"> creating that as well was certainly out of the scope of this project for me</w:t>
      </w:r>
      <w:r w:rsidR="00AA14B3">
        <w:t>, it could be a good starting point for a future students work</w:t>
      </w:r>
      <w:r>
        <w:t xml:space="preserve">. Even if </w:t>
      </w:r>
      <w:r w:rsidR="00F51719">
        <w:t xml:space="preserve">full </w:t>
      </w:r>
      <w:r>
        <w:t>integration</w:t>
      </w:r>
      <w:r w:rsidR="00F51719">
        <w:t xml:space="preserve"> of both tournament types</w:t>
      </w:r>
      <w:r>
        <w:t xml:space="preserve"> </w:t>
      </w:r>
      <w:r w:rsidR="009B3932">
        <w:t xml:space="preserve">would not be achievable, a great deal of this application </w:t>
      </w:r>
      <w:r w:rsidR="009B3932">
        <w:lastRenderedPageBreak/>
        <w:t>(create team, create prize</w:t>
      </w:r>
      <w:r w:rsidR="005E29CD">
        <w:t>, create tournament forms) could likely be repurposed into a new</w:t>
      </w:r>
      <w:r w:rsidR="00F51719">
        <w:t xml:space="preserve"> </w:t>
      </w:r>
      <w:r w:rsidR="00732746">
        <w:t>separate</w:t>
      </w:r>
      <w:r w:rsidR="005E29CD">
        <w:t xml:space="preserve"> project</w:t>
      </w:r>
      <w:r w:rsidR="00A406A4">
        <w:t>. S</w:t>
      </w:r>
      <w:r w:rsidR="0070382D">
        <w:t xml:space="preserve">ignificant </w:t>
      </w:r>
      <w:r w:rsidR="005D7F9E">
        <w:t xml:space="preserve">coding </w:t>
      </w:r>
      <w:r w:rsidR="0070382D">
        <w:t xml:space="preserve">changes </w:t>
      </w:r>
      <w:r w:rsidR="00732746">
        <w:t xml:space="preserve">would need to be </w:t>
      </w:r>
      <w:r w:rsidR="0070382D">
        <w:t>made to how the actual</w:t>
      </w:r>
      <w:r w:rsidR="00BB0236">
        <w:t xml:space="preserve"> tournament </w:t>
      </w:r>
      <w:r w:rsidR="007A78C2">
        <w:t>itself functions</w:t>
      </w:r>
      <w:r w:rsidR="00732746">
        <w:t xml:space="preserve"> to enable every entrant to pay one another</w:t>
      </w:r>
      <w:r w:rsidR="007A78C2">
        <w:t>.</w:t>
      </w:r>
      <w:r w:rsidR="009B3932">
        <w:t xml:space="preserve"> </w:t>
      </w:r>
      <w:r w:rsidR="00732746">
        <w:t>But a strong foundation for future work would be in place.</w:t>
      </w:r>
    </w:p>
    <w:p w14:paraId="2CDE6FC2" w14:textId="50218BDD" w:rsidR="0038206D" w:rsidRDefault="0038206D" w:rsidP="0038206D">
      <w:r>
        <w:t>Fortunately, my final report is much more positive compared to where I left off on my interim report. This project required a tremendous amount of work, but I am satisfied with the finished outcome. This is an application that is fully functional, a pleasing design for its intended use (Super Smash Bros Ultimate Tournaments) and designed for repeated use</w:t>
      </w:r>
      <w:r w:rsidR="008D3123">
        <w:t xml:space="preserve"> thanks to the database </w:t>
      </w:r>
      <w:r w:rsidR="0078367A">
        <w:t>integration</w:t>
      </w:r>
      <w:r>
        <w:t xml:space="preserve">. I intend to make use of this application in the future. </w:t>
      </w:r>
    </w:p>
    <w:p w14:paraId="46830EE0" w14:textId="5E9C540D" w:rsidR="0038206D" w:rsidRDefault="00DF6A9F" w:rsidP="00253A98">
      <w:r>
        <w:t>I have learnt a great deal</w:t>
      </w:r>
      <w:r w:rsidR="006251BF">
        <w:t xml:space="preserve"> throughout this whole course and in particular this project due the independent nature of </w:t>
      </w:r>
      <w:r w:rsidR="00B2568B">
        <w:t>its</w:t>
      </w:r>
      <w:r w:rsidR="006251BF">
        <w:t xml:space="preserve"> research and work</w:t>
      </w:r>
      <w:r w:rsidR="00B2568B">
        <w:t>. I feel confident I will be able to take what I have learnt and use it to help my own career progression</w:t>
      </w:r>
      <w:r w:rsidR="001806EF">
        <w:t xml:space="preserve"> as an IT professional</w:t>
      </w:r>
      <w:r w:rsidR="00B2568B">
        <w:t xml:space="preserve">. </w:t>
      </w:r>
    </w:p>
    <w:p w14:paraId="78D95F75" w14:textId="77777777" w:rsidR="00F137F6" w:rsidRDefault="00F137F6" w:rsidP="002933AB">
      <w:pPr>
        <w:ind w:firstLine="714"/>
      </w:pPr>
    </w:p>
    <w:p w14:paraId="16405C74" w14:textId="77777777" w:rsidR="00D33760" w:rsidRDefault="00D33760" w:rsidP="002933AB">
      <w:pPr>
        <w:ind w:firstLine="714"/>
      </w:pPr>
    </w:p>
    <w:p w14:paraId="0B7689A7" w14:textId="77777777" w:rsidR="00D33760" w:rsidRDefault="00D33760" w:rsidP="002933AB">
      <w:pPr>
        <w:ind w:firstLine="714"/>
      </w:pPr>
    </w:p>
    <w:p w14:paraId="70918B19" w14:textId="77777777" w:rsidR="00D33760" w:rsidRDefault="00D33760" w:rsidP="002933AB">
      <w:pPr>
        <w:ind w:firstLine="714"/>
      </w:pPr>
    </w:p>
    <w:p w14:paraId="3D81910E" w14:textId="77777777" w:rsidR="00D33760" w:rsidRDefault="00D33760" w:rsidP="002933AB">
      <w:pPr>
        <w:ind w:firstLine="714"/>
      </w:pPr>
    </w:p>
    <w:p w14:paraId="0CB015E8" w14:textId="77777777" w:rsidR="00D33760" w:rsidRDefault="00D33760" w:rsidP="002933AB">
      <w:pPr>
        <w:ind w:firstLine="714"/>
      </w:pPr>
    </w:p>
    <w:p w14:paraId="27EDF0B3" w14:textId="77777777" w:rsidR="00D33760" w:rsidRDefault="00D33760" w:rsidP="002933AB">
      <w:pPr>
        <w:ind w:firstLine="714"/>
      </w:pPr>
    </w:p>
    <w:p w14:paraId="5A3CA8CD" w14:textId="77777777" w:rsidR="00D33760" w:rsidRDefault="00D33760" w:rsidP="002933AB">
      <w:pPr>
        <w:ind w:firstLine="714"/>
      </w:pPr>
    </w:p>
    <w:p w14:paraId="341D0C59" w14:textId="77777777" w:rsidR="00D33760" w:rsidRDefault="00D33760" w:rsidP="002933AB">
      <w:pPr>
        <w:ind w:firstLine="714"/>
      </w:pPr>
    </w:p>
    <w:p w14:paraId="312A59AC" w14:textId="77777777" w:rsidR="002A0675" w:rsidRDefault="002A0675" w:rsidP="002933AB">
      <w:pPr>
        <w:ind w:firstLine="714"/>
      </w:pPr>
    </w:p>
    <w:p w14:paraId="76E7D911" w14:textId="77777777" w:rsidR="002A0675" w:rsidRDefault="002A0675" w:rsidP="002933AB">
      <w:pPr>
        <w:ind w:firstLine="714"/>
      </w:pPr>
    </w:p>
    <w:p w14:paraId="29B3FB6C" w14:textId="77777777" w:rsidR="002A0675" w:rsidRDefault="002A0675" w:rsidP="002933AB">
      <w:pPr>
        <w:ind w:firstLine="714"/>
      </w:pPr>
    </w:p>
    <w:p w14:paraId="25497CD4" w14:textId="77777777" w:rsidR="002A0675" w:rsidRDefault="002A0675" w:rsidP="002933AB">
      <w:pPr>
        <w:ind w:firstLine="714"/>
      </w:pPr>
    </w:p>
    <w:p w14:paraId="233F8690" w14:textId="77777777" w:rsidR="00D33760" w:rsidRDefault="00D33760" w:rsidP="002933AB">
      <w:pPr>
        <w:ind w:firstLine="714"/>
      </w:pPr>
    </w:p>
    <w:p w14:paraId="7371B901" w14:textId="77777777" w:rsidR="00D33760" w:rsidRDefault="00D33760" w:rsidP="002933AB">
      <w:pPr>
        <w:ind w:firstLine="714"/>
      </w:pPr>
    </w:p>
    <w:p w14:paraId="311CD141" w14:textId="77777777" w:rsidR="00D33760" w:rsidRDefault="00D33760" w:rsidP="002933AB">
      <w:pPr>
        <w:ind w:firstLine="714"/>
      </w:pPr>
    </w:p>
    <w:p w14:paraId="3097149D" w14:textId="77777777" w:rsidR="00D33760" w:rsidRDefault="00D33760" w:rsidP="002933AB">
      <w:pPr>
        <w:ind w:firstLine="714"/>
      </w:pPr>
    </w:p>
    <w:p w14:paraId="7FAA7B37" w14:textId="77777777" w:rsidR="00D33760" w:rsidRDefault="00D33760" w:rsidP="002933AB">
      <w:pPr>
        <w:ind w:firstLine="714"/>
      </w:pPr>
    </w:p>
    <w:p w14:paraId="06F2E22C" w14:textId="77777777" w:rsidR="00D33760" w:rsidRDefault="00D33760" w:rsidP="002933AB">
      <w:pPr>
        <w:ind w:firstLine="714"/>
      </w:pPr>
    </w:p>
    <w:p w14:paraId="436B5E00" w14:textId="77777777" w:rsidR="00D33760" w:rsidRDefault="00D33760" w:rsidP="002933AB">
      <w:pPr>
        <w:ind w:firstLine="714"/>
      </w:pPr>
    </w:p>
    <w:p w14:paraId="4A638E65" w14:textId="77777777" w:rsidR="00D33760" w:rsidRDefault="00D33760" w:rsidP="002933AB">
      <w:pPr>
        <w:ind w:firstLine="714"/>
      </w:pPr>
    </w:p>
    <w:p w14:paraId="19B7BD83" w14:textId="77777777" w:rsidR="00D33760" w:rsidRDefault="00D33760" w:rsidP="002933AB">
      <w:pPr>
        <w:ind w:firstLine="714"/>
      </w:pPr>
    </w:p>
    <w:p w14:paraId="5E575DA3" w14:textId="77777777" w:rsidR="00D33760" w:rsidRDefault="00D33760" w:rsidP="002933AB">
      <w:pPr>
        <w:ind w:firstLine="714"/>
      </w:pPr>
    </w:p>
    <w:p w14:paraId="4638EA53" w14:textId="77777777" w:rsidR="00D33760" w:rsidRPr="002933AB" w:rsidRDefault="00D33760" w:rsidP="002933AB">
      <w:pPr>
        <w:ind w:firstLine="714"/>
      </w:pPr>
    </w:p>
    <w:p w14:paraId="3C75A855" w14:textId="77777777" w:rsidR="00C6484F" w:rsidRDefault="00C6484F" w:rsidP="00C6484F">
      <w:pPr>
        <w:pStyle w:val="Heading1"/>
        <w:numPr>
          <w:ilvl w:val="0"/>
          <w:numId w:val="1"/>
        </w:numPr>
        <w:spacing w:after="120"/>
        <w:ind w:left="714" w:hanging="357"/>
      </w:pPr>
      <w:bookmarkStart w:id="7" w:name="_Toc112850735"/>
      <w:r>
        <w:t>References / Bibliography</w:t>
      </w:r>
      <w:bookmarkEnd w:id="7"/>
    </w:p>
    <w:p w14:paraId="14163A10" w14:textId="53FC932B" w:rsidR="00A61369" w:rsidRPr="00A61369" w:rsidRDefault="00A61369" w:rsidP="00A61369">
      <w:r>
        <w:t xml:space="preserve">As this was an independent project without the lecture structure of previous modules, a </w:t>
      </w:r>
      <w:r w:rsidR="00E625A0">
        <w:t xml:space="preserve">lot of </w:t>
      </w:r>
      <w:proofErr w:type="spellStart"/>
      <w:r w:rsidR="00E625A0">
        <w:t>self study</w:t>
      </w:r>
      <w:proofErr w:type="spellEnd"/>
      <w:r w:rsidR="00E625A0">
        <w:t xml:space="preserve"> had to be done. Here the main resources I used:</w:t>
      </w:r>
    </w:p>
    <w:p w14:paraId="2C8E99FA" w14:textId="0274B6F1" w:rsidR="00D81F0F" w:rsidRDefault="00D81F0F" w:rsidP="00D81F0F">
      <w:pPr>
        <w:ind w:left="720"/>
      </w:pPr>
      <w:r>
        <w:t>● College lecture material and recordings,</w:t>
      </w:r>
    </w:p>
    <w:p w14:paraId="53073F89" w14:textId="1595B8E3" w:rsidR="00D81F0F" w:rsidRDefault="00D81F0F" w:rsidP="00D81F0F">
      <w:pPr>
        <w:ind w:left="720"/>
      </w:pPr>
      <w:r>
        <w:t>●</w:t>
      </w:r>
      <w:r w:rsidRPr="00D81F0F">
        <w:t xml:space="preserve"> </w:t>
      </w:r>
      <w:proofErr w:type="spellStart"/>
      <w:r>
        <w:t>Youtube</w:t>
      </w:r>
      <w:proofErr w:type="spellEnd"/>
      <w:r>
        <w:t xml:space="preserve"> Tutorials</w:t>
      </w:r>
    </w:p>
    <w:p w14:paraId="41C880C6" w14:textId="4461E465" w:rsidR="00D81F0F" w:rsidRDefault="00D81F0F" w:rsidP="00D81F0F">
      <w:pPr>
        <w:ind w:left="720"/>
      </w:pPr>
      <w:r>
        <w:t>●</w:t>
      </w:r>
      <w:r w:rsidRPr="00D81F0F">
        <w:t xml:space="preserve"> </w:t>
      </w:r>
      <w:proofErr w:type="spellStart"/>
      <w:r>
        <w:t>Stackoverflow</w:t>
      </w:r>
      <w:proofErr w:type="spellEnd"/>
    </w:p>
    <w:p w14:paraId="1C0A6200" w14:textId="11657FB3" w:rsidR="00D81F0F" w:rsidRDefault="00D81F0F" w:rsidP="00D81F0F">
      <w:pPr>
        <w:ind w:left="720"/>
      </w:pPr>
      <w:r>
        <w:t>● W3 Schools</w:t>
      </w:r>
    </w:p>
    <w:p w14:paraId="5C637C44" w14:textId="3B6BBCAC" w:rsidR="00D81F0F" w:rsidRDefault="00D81F0F" w:rsidP="00D81F0F">
      <w:pPr>
        <w:ind w:left="720"/>
      </w:pPr>
      <w:r>
        <w:t>● Microsoft Docs</w:t>
      </w:r>
    </w:p>
    <w:p w14:paraId="3DD1F7BD" w14:textId="354CA97E" w:rsidR="00D81F0F" w:rsidRDefault="00D81F0F" w:rsidP="00D81F0F">
      <w:pPr>
        <w:ind w:left="720"/>
      </w:pPr>
      <w:r>
        <w:t>●</w:t>
      </w:r>
      <w:r w:rsidRPr="00D81F0F">
        <w:t xml:space="preserve"> </w:t>
      </w:r>
      <w:r>
        <w:t>guru99</w:t>
      </w:r>
    </w:p>
    <w:p w14:paraId="28BE9E2C" w14:textId="7837FDF4" w:rsidR="00D81F0F" w:rsidRDefault="00D81F0F" w:rsidP="00D81F0F">
      <w:pPr>
        <w:ind w:left="720"/>
      </w:pPr>
      <w:r>
        <w:t xml:space="preserve">● </w:t>
      </w:r>
      <w:r w:rsidRPr="00B749D1">
        <w:t>c-</w:t>
      </w:r>
      <w:proofErr w:type="spellStart"/>
      <w:r w:rsidRPr="00B749D1">
        <w:t>sharpcorner</w:t>
      </w:r>
      <w:proofErr w:type="spellEnd"/>
    </w:p>
    <w:p w14:paraId="7A29F4B2" w14:textId="77777777" w:rsidR="00D33760" w:rsidRDefault="00D33760" w:rsidP="00D81F0F">
      <w:pPr>
        <w:ind w:left="720"/>
      </w:pPr>
    </w:p>
    <w:p w14:paraId="4DD7D383" w14:textId="77777777" w:rsidR="00D33760" w:rsidRDefault="00D33760" w:rsidP="00D81F0F">
      <w:pPr>
        <w:ind w:left="720"/>
      </w:pPr>
    </w:p>
    <w:p w14:paraId="2D33676F" w14:textId="77777777" w:rsidR="00D33760" w:rsidRDefault="00D33760" w:rsidP="00D81F0F">
      <w:pPr>
        <w:ind w:left="720"/>
      </w:pPr>
    </w:p>
    <w:p w14:paraId="1A3CBA1C" w14:textId="77777777" w:rsidR="00D33760" w:rsidRDefault="00D33760" w:rsidP="00D81F0F">
      <w:pPr>
        <w:ind w:left="720"/>
      </w:pPr>
    </w:p>
    <w:p w14:paraId="2B1E00C0" w14:textId="77777777" w:rsidR="00D33760" w:rsidRDefault="00D33760" w:rsidP="00D81F0F">
      <w:pPr>
        <w:ind w:left="720"/>
      </w:pPr>
    </w:p>
    <w:p w14:paraId="231A6731" w14:textId="77777777" w:rsidR="00D33760" w:rsidRDefault="00D33760" w:rsidP="00D81F0F">
      <w:pPr>
        <w:ind w:left="720"/>
      </w:pPr>
    </w:p>
    <w:p w14:paraId="532603B0" w14:textId="77777777" w:rsidR="00D33760" w:rsidRDefault="00D33760" w:rsidP="00D81F0F">
      <w:pPr>
        <w:ind w:left="720"/>
      </w:pPr>
    </w:p>
    <w:p w14:paraId="60433BB9" w14:textId="77777777" w:rsidR="00D33760" w:rsidRDefault="00D33760" w:rsidP="00D81F0F">
      <w:pPr>
        <w:ind w:left="720"/>
      </w:pPr>
    </w:p>
    <w:p w14:paraId="3D7A3B10" w14:textId="77777777" w:rsidR="00D33760" w:rsidRDefault="00D33760" w:rsidP="00D81F0F">
      <w:pPr>
        <w:ind w:left="720"/>
      </w:pPr>
    </w:p>
    <w:p w14:paraId="3A23D341" w14:textId="77777777" w:rsidR="00D33760" w:rsidRDefault="00D33760" w:rsidP="00D81F0F">
      <w:pPr>
        <w:ind w:left="720"/>
      </w:pPr>
    </w:p>
    <w:p w14:paraId="530C3528" w14:textId="77777777" w:rsidR="00D33760" w:rsidRDefault="00D33760" w:rsidP="00D81F0F">
      <w:pPr>
        <w:ind w:left="720"/>
      </w:pPr>
    </w:p>
    <w:p w14:paraId="006C5B2B" w14:textId="77777777" w:rsidR="00D33760" w:rsidRDefault="00D33760" w:rsidP="00D81F0F">
      <w:pPr>
        <w:ind w:left="720"/>
      </w:pPr>
    </w:p>
    <w:p w14:paraId="03A85F08" w14:textId="77777777" w:rsidR="00D33760" w:rsidRDefault="00D33760" w:rsidP="00D81F0F">
      <w:pPr>
        <w:ind w:left="720"/>
      </w:pPr>
    </w:p>
    <w:p w14:paraId="0F03365F" w14:textId="77777777" w:rsidR="00D33760" w:rsidRDefault="00D33760" w:rsidP="00D81F0F">
      <w:pPr>
        <w:ind w:left="720"/>
      </w:pPr>
    </w:p>
    <w:p w14:paraId="64914353" w14:textId="77777777" w:rsidR="00D33760" w:rsidRDefault="00D33760" w:rsidP="00D81F0F">
      <w:pPr>
        <w:ind w:left="720"/>
      </w:pPr>
    </w:p>
    <w:p w14:paraId="6715F26D" w14:textId="77777777" w:rsidR="00D33760" w:rsidRDefault="00D33760" w:rsidP="00D81F0F">
      <w:pPr>
        <w:ind w:left="720"/>
      </w:pPr>
    </w:p>
    <w:p w14:paraId="7C2668E4" w14:textId="77777777" w:rsidR="00D33760" w:rsidRDefault="00D33760" w:rsidP="00D81F0F">
      <w:pPr>
        <w:ind w:left="720"/>
      </w:pPr>
    </w:p>
    <w:p w14:paraId="664EE500" w14:textId="77777777" w:rsidR="00D33760" w:rsidRDefault="00D33760" w:rsidP="00D81F0F">
      <w:pPr>
        <w:ind w:left="720"/>
      </w:pPr>
    </w:p>
    <w:p w14:paraId="7978A157" w14:textId="77777777" w:rsidR="003057FF" w:rsidRDefault="003057FF" w:rsidP="00D81F0F">
      <w:pPr>
        <w:ind w:left="720"/>
      </w:pPr>
    </w:p>
    <w:p w14:paraId="5B31EB7C" w14:textId="77777777" w:rsidR="003057FF" w:rsidRDefault="003057FF" w:rsidP="00D81F0F">
      <w:pPr>
        <w:ind w:left="720"/>
      </w:pPr>
    </w:p>
    <w:p w14:paraId="6AA9A31B" w14:textId="77777777" w:rsidR="003057FF" w:rsidRDefault="003057FF" w:rsidP="00D81F0F">
      <w:pPr>
        <w:ind w:left="720"/>
      </w:pPr>
    </w:p>
    <w:p w14:paraId="118BBBE5" w14:textId="77777777" w:rsidR="003057FF" w:rsidRDefault="003057FF" w:rsidP="00D81F0F">
      <w:pPr>
        <w:ind w:left="720"/>
      </w:pPr>
    </w:p>
    <w:p w14:paraId="6B249274" w14:textId="77777777" w:rsidR="003057FF" w:rsidRDefault="003057FF" w:rsidP="00D81F0F">
      <w:pPr>
        <w:ind w:left="720"/>
      </w:pPr>
    </w:p>
    <w:p w14:paraId="465B3CE8" w14:textId="77777777" w:rsidR="00D33760" w:rsidRDefault="00D33760" w:rsidP="00D81F0F">
      <w:pPr>
        <w:ind w:left="720"/>
      </w:pPr>
    </w:p>
    <w:p w14:paraId="2A8E9552" w14:textId="77777777" w:rsidR="00C01425" w:rsidRDefault="00C01425" w:rsidP="00D81F0F">
      <w:pPr>
        <w:ind w:left="720"/>
      </w:pPr>
    </w:p>
    <w:p w14:paraId="44BBF70C" w14:textId="2F811B73" w:rsidR="00C01425" w:rsidRDefault="00C01425" w:rsidP="00C01425">
      <w:pPr>
        <w:pStyle w:val="Heading1"/>
        <w:numPr>
          <w:ilvl w:val="0"/>
          <w:numId w:val="1"/>
        </w:numPr>
        <w:spacing w:after="120"/>
        <w:ind w:left="714" w:hanging="357"/>
      </w:pPr>
      <w:bookmarkStart w:id="8" w:name="_Toc112850736"/>
      <w:r>
        <w:t>Instructions for use</w:t>
      </w:r>
      <w:bookmarkEnd w:id="8"/>
    </w:p>
    <w:p w14:paraId="66CECEC8" w14:textId="77777777" w:rsidR="005775F3" w:rsidRPr="005775F3" w:rsidRDefault="005775F3" w:rsidP="005775F3"/>
    <w:p w14:paraId="1C650102" w14:textId="3A814220" w:rsidR="004B0874" w:rsidRPr="005775F3" w:rsidRDefault="004B0874" w:rsidP="004B0874">
      <w:pPr>
        <w:rPr>
          <w:b/>
          <w:bCs/>
        </w:rPr>
      </w:pPr>
      <w:r w:rsidRPr="005775F3">
        <w:rPr>
          <w:b/>
          <w:bCs/>
        </w:rPr>
        <w:t>Launching the project</w:t>
      </w:r>
    </w:p>
    <w:p w14:paraId="2CFC2467" w14:textId="39FB878F" w:rsidR="00C01425" w:rsidRDefault="00BF2FF3" w:rsidP="00C01425">
      <w:r>
        <w:t xml:space="preserve">When </w:t>
      </w:r>
      <w:r w:rsidR="008D2719">
        <w:t>opening</w:t>
      </w:r>
      <w:r>
        <w:t xml:space="preserve"> the </w:t>
      </w:r>
      <w:r w:rsidR="00C60A80">
        <w:t xml:space="preserve">TournamentTrack.sln file, there are a few steps that need to be taken </w:t>
      </w:r>
      <w:r w:rsidR="00A20235">
        <w:t>for</w:t>
      </w:r>
      <w:r w:rsidR="00E41CD1">
        <w:t xml:space="preserve"> it to run </w:t>
      </w:r>
      <w:r w:rsidR="0003128A">
        <w:t>correctly.</w:t>
      </w:r>
    </w:p>
    <w:p w14:paraId="1342BAFD" w14:textId="0A4F5FF7" w:rsidR="00C61406" w:rsidRDefault="00E41CD1" w:rsidP="00C01425">
      <w:r>
        <w:t>After opening it up in Visual Studio,</w:t>
      </w:r>
      <w:r w:rsidR="00E94A7F">
        <w:t xml:space="preserve"> from the solution explorer</w:t>
      </w:r>
      <w:r>
        <w:t xml:space="preserve"> </w:t>
      </w:r>
      <w:r w:rsidR="007C2CEE">
        <w:t xml:space="preserve">you need to right click </w:t>
      </w:r>
      <w:proofErr w:type="spellStart"/>
      <w:r w:rsidR="00A40C0A" w:rsidRPr="00A40C0A">
        <w:rPr>
          <w:b/>
          <w:bCs/>
        </w:rPr>
        <w:t>TrackerUI</w:t>
      </w:r>
      <w:proofErr w:type="spellEnd"/>
      <w:r w:rsidR="00C37B62">
        <w:t xml:space="preserve"> and then click set as </w:t>
      </w:r>
      <w:r w:rsidR="00C61406" w:rsidRPr="00C61406">
        <w:rPr>
          <w:b/>
          <w:bCs/>
        </w:rPr>
        <w:t>start-up</w:t>
      </w:r>
      <w:r w:rsidR="00C37B62" w:rsidRPr="00C61406">
        <w:rPr>
          <w:b/>
          <w:bCs/>
        </w:rPr>
        <w:t xml:space="preserve"> pr</w:t>
      </w:r>
      <w:r w:rsidR="00C61406" w:rsidRPr="00C61406">
        <w:rPr>
          <w:b/>
          <w:bCs/>
        </w:rPr>
        <w:t>oject</w:t>
      </w:r>
      <w:r w:rsidR="00C61406">
        <w:t xml:space="preserve">. This will ensure that the project doesn’t try launching the </w:t>
      </w:r>
      <w:proofErr w:type="spellStart"/>
      <w:r w:rsidR="00C61406">
        <w:t>TrackerLibrary</w:t>
      </w:r>
      <w:proofErr w:type="spellEnd"/>
      <w:r w:rsidR="00C61406">
        <w:t xml:space="preserve"> first which will cause an error.</w:t>
      </w:r>
    </w:p>
    <w:p w14:paraId="6E6FA42F" w14:textId="77777777" w:rsidR="005775F3" w:rsidRDefault="005775F3" w:rsidP="00C01425"/>
    <w:p w14:paraId="2839E10E" w14:textId="19457F7D" w:rsidR="004B0874" w:rsidRPr="005775F3" w:rsidRDefault="005775F3" w:rsidP="00C01425">
      <w:pPr>
        <w:rPr>
          <w:b/>
          <w:bCs/>
        </w:rPr>
      </w:pPr>
      <w:r w:rsidRPr="005775F3">
        <w:rPr>
          <w:b/>
          <w:bCs/>
        </w:rPr>
        <w:t>Linking the text file database</w:t>
      </w:r>
    </w:p>
    <w:p w14:paraId="15F8566A" w14:textId="2DC1D6F3" w:rsidR="008D2719" w:rsidRDefault="00851A93" w:rsidP="00C01425">
      <w:r>
        <w:t>To make</w:t>
      </w:r>
      <w:r w:rsidR="008D2719">
        <w:t xml:space="preserve"> the text file database</w:t>
      </w:r>
      <w:r>
        <w:t xml:space="preserve"> save the data from the application, a file path needs to be specified. This can be done </w:t>
      </w:r>
      <w:r w:rsidR="007A3A61">
        <w:t xml:space="preserve">by going to </w:t>
      </w:r>
      <w:proofErr w:type="spellStart"/>
      <w:r w:rsidR="007C1F69" w:rsidRPr="00742F96">
        <w:rPr>
          <w:b/>
          <w:bCs/>
        </w:rPr>
        <w:t>App.config</w:t>
      </w:r>
      <w:proofErr w:type="spellEnd"/>
      <w:r w:rsidR="007C1F69">
        <w:t xml:space="preserve"> within the </w:t>
      </w:r>
      <w:proofErr w:type="spellStart"/>
      <w:r w:rsidR="007C1F69" w:rsidRPr="00742F96">
        <w:rPr>
          <w:b/>
          <w:bCs/>
        </w:rPr>
        <w:t>TrackerUI</w:t>
      </w:r>
      <w:proofErr w:type="spellEnd"/>
      <w:r w:rsidR="007C1F69">
        <w:t xml:space="preserve">. From here </w:t>
      </w:r>
      <w:r w:rsidR="00742F96">
        <w:t>within the configuration, you need to input a file path on your local machine</w:t>
      </w:r>
      <w:r w:rsidR="00F27889">
        <w:t xml:space="preserve">. </w:t>
      </w:r>
    </w:p>
    <w:p w14:paraId="7E6648C2" w14:textId="38258293" w:rsidR="00F27889" w:rsidRDefault="00F27889" w:rsidP="00C01425">
      <w:r>
        <w:t>It should appear like the following</w:t>
      </w:r>
      <w:r w:rsidR="005651B2">
        <w:t xml:space="preserve"> with XYZ being your chosen file</w:t>
      </w:r>
      <w:r w:rsidR="003A461E">
        <w:t xml:space="preserve"> </w:t>
      </w:r>
      <w:r w:rsidR="005651B2">
        <w:t>path</w:t>
      </w:r>
      <w:r>
        <w:t xml:space="preserve">: </w:t>
      </w:r>
    </w:p>
    <w:p w14:paraId="2E65E57D" w14:textId="6AD24D9D" w:rsidR="00F27889" w:rsidRDefault="00F27889" w:rsidP="00C01425">
      <w:pPr>
        <w:rPr>
          <w:rFonts w:ascii="Cascadia Mono" w:hAnsi="Cascadia Mono" w:cs="Cascadia Mono"/>
          <w:color w:val="000000"/>
          <w:sz w:val="19"/>
          <w:szCs w:val="19"/>
        </w:rPr>
      </w:pPr>
      <w:r>
        <w:rPr>
          <w:rFonts w:ascii="Cascadia Mono" w:hAnsi="Cascadia Mono" w:cs="Cascadia Mono"/>
          <w:color w:val="000000"/>
          <w:sz w:val="19"/>
          <w:szCs w:val="19"/>
        </w:rPr>
        <w:t>&lt;add key="</w:t>
      </w:r>
      <w:proofErr w:type="spellStart"/>
      <w:r>
        <w:rPr>
          <w:rFonts w:ascii="Cascadia Mono" w:hAnsi="Cascadia Mono" w:cs="Cascadia Mono"/>
          <w:color w:val="000000"/>
          <w:sz w:val="19"/>
          <w:szCs w:val="19"/>
        </w:rPr>
        <w:t>filepath</w:t>
      </w:r>
      <w:proofErr w:type="spellEnd"/>
      <w:r>
        <w:rPr>
          <w:rFonts w:ascii="Cascadia Mono" w:hAnsi="Cascadia Mono" w:cs="Cascadia Mono"/>
          <w:color w:val="000000"/>
          <w:sz w:val="19"/>
          <w:szCs w:val="19"/>
        </w:rPr>
        <w:t>" value="</w:t>
      </w:r>
      <w:r w:rsidR="004774DD">
        <w:rPr>
          <w:rFonts w:ascii="Cascadia Mono" w:hAnsi="Cascadia Mono" w:cs="Cascadia Mono"/>
          <w:color w:val="000000"/>
          <w:sz w:val="19"/>
          <w:szCs w:val="19"/>
        </w:rPr>
        <w:t xml:space="preserve"> </w:t>
      </w:r>
      <w:r w:rsidR="005651B2" w:rsidRPr="005651B2">
        <w:rPr>
          <w:rFonts w:ascii="Cascadia Mono" w:hAnsi="Cascadia Mono" w:cs="Cascadia Mono"/>
          <w:color w:val="FF0000"/>
          <w:sz w:val="19"/>
          <w:szCs w:val="19"/>
        </w:rPr>
        <w:t>XYZ</w:t>
      </w:r>
      <w:r w:rsidR="00313BE1" w:rsidRPr="005651B2">
        <w:rPr>
          <w:rFonts w:ascii="Cascadia Mono" w:hAnsi="Cascadia Mono" w:cs="Cascadia Mono"/>
          <w:color w:val="FF0000"/>
          <w:sz w:val="19"/>
          <w:szCs w:val="19"/>
        </w:rPr>
        <w:t xml:space="preserve"> </w:t>
      </w:r>
      <w:r>
        <w:rPr>
          <w:rFonts w:ascii="Cascadia Mono" w:hAnsi="Cascadia Mono" w:cs="Cascadia Mono"/>
          <w:color w:val="000000"/>
          <w:sz w:val="19"/>
          <w:szCs w:val="19"/>
        </w:rPr>
        <w:t>"/&gt;</w:t>
      </w:r>
    </w:p>
    <w:p w14:paraId="00385DFA" w14:textId="684FA6BC" w:rsidR="00C01425" w:rsidRDefault="003A461E" w:rsidP="004454A3">
      <w:r w:rsidRPr="003A461E">
        <w:rPr>
          <w:rFonts w:cstheme="minorHAnsi"/>
          <w:color w:val="000000"/>
        </w:rPr>
        <w:t xml:space="preserve">Once this is done and the application is run, </w:t>
      </w:r>
      <w:r>
        <w:rPr>
          <w:rFonts w:cstheme="minorHAnsi"/>
          <w:color w:val="000000"/>
        </w:rPr>
        <w:t xml:space="preserve">this </w:t>
      </w:r>
      <w:r w:rsidR="004454A3">
        <w:rPr>
          <w:rFonts w:cstheme="minorHAnsi"/>
          <w:color w:val="000000"/>
        </w:rPr>
        <w:t xml:space="preserve">file path will begin to be populated with text files form the different forms </w:t>
      </w:r>
      <w:r w:rsidR="006B1289">
        <w:rPr>
          <w:rFonts w:cstheme="minorHAnsi"/>
          <w:color w:val="000000"/>
        </w:rPr>
        <w:t xml:space="preserve">and that data will </w:t>
      </w:r>
      <w:r w:rsidR="00D81F1D">
        <w:rPr>
          <w:rFonts w:cstheme="minorHAnsi"/>
          <w:color w:val="000000"/>
        </w:rPr>
        <w:t>also be</w:t>
      </w:r>
      <w:r w:rsidR="006B1289">
        <w:rPr>
          <w:rFonts w:cstheme="minorHAnsi"/>
          <w:color w:val="000000"/>
        </w:rPr>
        <w:t xml:space="preserve"> reflected in the appl</w:t>
      </w:r>
      <w:r w:rsidR="00D81F1D">
        <w:rPr>
          <w:rFonts w:cstheme="minorHAnsi"/>
          <w:color w:val="000000"/>
        </w:rPr>
        <w:t>ication.</w:t>
      </w:r>
      <w:r w:rsidR="00495EB8">
        <w:rPr>
          <w:rFonts w:cstheme="minorHAnsi"/>
          <w:color w:val="000000"/>
        </w:rPr>
        <w:t xml:space="preserve"> </w:t>
      </w:r>
      <w:r w:rsidR="00A20235">
        <w:rPr>
          <w:rFonts w:cstheme="minorHAnsi"/>
          <w:color w:val="000000"/>
        </w:rPr>
        <w:t>E.g.,</w:t>
      </w:r>
      <w:r w:rsidR="00495EB8">
        <w:rPr>
          <w:rFonts w:cstheme="minorHAnsi"/>
          <w:color w:val="000000"/>
        </w:rPr>
        <w:t xml:space="preserve"> Previously created members/teams, previously created tournaments. </w:t>
      </w:r>
    </w:p>
    <w:p w14:paraId="54F9259A" w14:textId="77777777" w:rsidR="00D81F0F" w:rsidRDefault="00D81F0F" w:rsidP="00D81F0F">
      <w:pPr>
        <w:ind w:left="720"/>
      </w:pPr>
    </w:p>
    <w:p w14:paraId="29EBD028" w14:textId="77777777" w:rsidR="0075558D" w:rsidRDefault="0075558D" w:rsidP="0075558D">
      <w:pPr>
        <w:ind w:left="720"/>
      </w:pPr>
    </w:p>
    <w:p w14:paraId="569D4C59" w14:textId="77777777" w:rsidR="0075558D" w:rsidRPr="0075558D" w:rsidRDefault="0075558D" w:rsidP="0075558D">
      <w:pPr>
        <w:ind w:left="720"/>
      </w:pPr>
    </w:p>
    <w:p w14:paraId="6B86C68D" w14:textId="77777777" w:rsidR="00F3455A" w:rsidRPr="00F3455A" w:rsidRDefault="00F3455A" w:rsidP="00F3455A"/>
    <w:p w14:paraId="2C7BEF5B" w14:textId="77777777" w:rsidR="007471C1" w:rsidRDefault="00C6484F" w:rsidP="00F3455A">
      <w:r>
        <w:tab/>
      </w:r>
    </w:p>
    <w:p w14:paraId="299A51B3" w14:textId="77777777" w:rsidR="00C6484F" w:rsidRPr="00F3455A" w:rsidRDefault="00C6484F" w:rsidP="00F3455A"/>
    <w:sectPr w:rsidR="00C6484F" w:rsidRPr="00F3455A" w:rsidSect="006E1348">
      <w:footerReference w:type="defaul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AA782" w14:textId="77777777" w:rsidR="0000756F" w:rsidRDefault="0000756F" w:rsidP="00C60445">
      <w:pPr>
        <w:spacing w:after="0" w:line="240" w:lineRule="auto"/>
      </w:pPr>
      <w:r>
        <w:separator/>
      </w:r>
    </w:p>
  </w:endnote>
  <w:endnote w:type="continuationSeparator" w:id="0">
    <w:p w14:paraId="19A2E8B7" w14:textId="77777777" w:rsidR="0000756F" w:rsidRDefault="0000756F" w:rsidP="00C60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AAA7E" w14:textId="49FE3371" w:rsidR="00C6484F" w:rsidRDefault="00C6484F">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6B52E" w14:textId="50DB9FC3" w:rsidR="00C60445" w:rsidRDefault="00C60445">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68344D">
      <w:rPr>
        <w:noProof/>
      </w:rPr>
      <w:t>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9F1C6" w14:textId="77777777" w:rsidR="0000756F" w:rsidRDefault="0000756F" w:rsidP="00C60445">
      <w:pPr>
        <w:spacing w:after="0" w:line="240" w:lineRule="auto"/>
      </w:pPr>
      <w:r>
        <w:separator/>
      </w:r>
    </w:p>
  </w:footnote>
  <w:footnote w:type="continuationSeparator" w:id="0">
    <w:p w14:paraId="7CF8BB08" w14:textId="77777777" w:rsidR="0000756F" w:rsidRDefault="0000756F" w:rsidP="00C60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33F50"/>
    <w:multiLevelType w:val="hybridMultilevel"/>
    <w:tmpl w:val="20C6BAF2"/>
    <w:lvl w:ilvl="0" w:tplc="409048AA">
      <w:numFmt w:val="bullet"/>
      <w:lvlText w:val=""/>
      <w:lvlJc w:val="left"/>
      <w:pPr>
        <w:ind w:left="1080" w:hanging="360"/>
      </w:pPr>
      <w:rPr>
        <w:rFonts w:ascii="Symbol" w:eastAsiaTheme="minorHAnsi" w:hAnsi="Symbol"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B9F7FB4"/>
    <w:multiLevelType w:val="hybridMultilevel"/>
    <w:tmpl w:val="041E69F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F7B724B"/>
    <w:multiLevelType w:val="hybridMultilevel"/>
    <w:tmpl w:val="14AEDAAE"/>
    <w:lvl w:ilvl="0" w:tplc="DCEAAF34">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 w15:restartNumberingAfterBreak="0">
    <w:nsid w:val="2EDD7F45"/>
    <w:multiLevelType w:val="hybridMultilevel"/>
    <w:tmpl w:val="B8A408A2"/>
    <w:lvl w:ilvl="0" w:tplc="BDF0207C">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E485EB4"/>
    <w:multiLevelType w:val="hybridMultilevel"/>
    <w:tmpl w:val="54361EF6"/>
    <w:lvl w:ilvl="0" w:tplc="BE5C56A4">
      <w:start w:val="6"/>
      <w:numFmt w:val="bullet"/>
      <w:lvlText w:val="-"/>
      <w:lvlJc w:val="left"/>
      <w:pPr>
        <w:ind w:left="720" w:hanging="360"/>
      </w:pPr>
      <w:rPr>
        <w:rFonts w:ascii="Calibri" w:eastAsiaTheme="minorEastAsia"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055542011">
    <w:abstractNumId w:val="1"/>
  </w:num>
  <w:num w:numId="2" w16cid:durableId="1167400997">
    <w:abstractNumId w:val="4"/>
  </w:num>
  <w:num w:numId="3" w16cid:durableId="2025015649">
    <w:abstractNumId w:val="0"/>
  </w:num>
  <w:num w:numId="4" w16cid:durableId="946933059">
    <w:abstractNumId w:val="2"/>
  </w:num>
  <w:num w:numId="5" w16cid:durableId="11951164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2FF"/>
    <w:rsid w:val="00003E1A"/>
    <w:rsid w:val="00004BC9"/>
    <w:rsid w:val="000051FE"/>
    <w:rsid w:val="0000756F"/>
    <w:rsid w:val="000163E4"/>
    <w:rsid w:val="000177D8"/>
    <w:rsid w:val="000303AD"/>
    <w:rsid w:val="0003128A"/>
    <w:rsid w:val="00032B22"/>
    <w:rsid w:val="00034A16"/>
    <w:rsid w:val="000418CE"/>
    <w:rsid w:val="00042008"/>
    <w:rsid w:val="00044484"/>
    <w:rsid w:val="00051D45"/>
    <w:rsid w:val="000524B3"/>
    <w:rsid w:val="0005393F"/>
    <w:rsid w:val="000565B8"/>
    <w:rsid w:val="000569D4"/>
    <w:rsid w:val="000603DD"/>
    <w:rsid w:val="000702EF"/>
    <w:rsid w:val="00073A77"/>
    <w:rsid w:val="0007784E"/>
    <w:rsid w:val="0008096F"/>
    <w:rsid w:val="00081410"/>
    <w:rsid w:val="00082D8A"/>
    <w:rsid w:val="00096246"/>
    <w:rsid w:val="000A34D8"/>
    <w:rsid w:val="000A44AD"/>
    <w:rsid w:val="000C5D83"/>
    <w:rsid w:val="000D5129"/>
    <w:rsid w:val="000E7597"/>
    <w:rsid w:val="000F4AC2"/>
    <w:rsid w:val="00101F80"/>
    <w:rsid w:val="00102648"/>
    <w:rsid w:val="00123238"/>
    <w:rsid w:val="00126ACD"/>
    <w:rsid w:val="00130D04"/>
    <w:rsid w:val="0013393B"/>
    <w:rsid w:val="00133944"/>
    <w:rsid w:val="0013511E"/>
    <w:rsid w:val="00145601"/>
    <w:rsid w:val="001515B6"/>
    <w:rsid w:val="001524CF"/>
    <w:rsid w:val="00157D37"/>
    <w:rsid w:val="00164767"/>
    <w:rsid w:val="0017140F"/>
    <w:rsid w:val="00173470"/>
    <w:rsid w:val="00176E27"/>
    <w:rsid w:val="001806EF"/>
    <w:rsid w:val="001814A3"/>
    <w:rsid w:val="00182EDC"/>
    <w:rsid w:val="00185BDD"/>
    <w:rsid w:val="00192AAA"/>
    <w:rsid w:val="001933B1"/>
    <w:rsid w:val="00193D5D"/>
    <w:rsid w:val="001962E0"/>
    <w:rsid w:val="001A34E4"/>
    <w:rsid w:val="001A624F"/>
    <w:rsid w:val="001C0A3A"/>
    <w:rsid w:val="001C2760"/>
    <w:rsid w:val="001C512F"/>
    <w:rsid w:val="001C5A99"/>
    <w:rsid w:val="001D15AF"/>
    <w:rsid w:val="001D2647"/>
    <w:rsid w:val="001D551E"/>
    <w:rsid w:val="001E0324"/>
    <w:rsid w:val="001E0914"/>
    <w:rsid w:val="001E526A"/>
    <w:rsid w:val="001E6979"/>
    <w:rsid w:val="001F15F4"/>
    <w:rsid w:val="001F3501"/>
    <w:rsid w:val="00200620"/>
    <w:rsid w:val="00201BB3"/>
    <w:rsid w:val="00213338"/>
    <w:rsid w:val="00227AD2"/>
    <w:rsid w:val="002310AF"/>
    <w:rsid w:val="00232066"/>
    <w:rsid w:val="0024324E"/>
    <w:rsid w:val="00252A46"/>
    <w:rsid w:val="00253A98"/>
    <w:rsid w:val="002558A7"/>
    <w:rsid w:val="00257A93"/>
    <w:rsid w:val="0027234F"/>
    <w:rsid w:val="00274FBA"/>
    <w:rsid w:val="00277CD5"/>
    <w:rsid w:val="00283FF7"/>
    <w:rsid w:val="00285564"/>
    <w:rsid w:val="00285D02"/>
    <w:rsid w:val="002869A9"/>
    <w:rsid w:val="002933AB"/>
    <w:rsid w:val="00293D4A"/>
    <w:rsid w:val="002A0675"/>
    <w:rsid w:val="002A1450"/>
    <w:rsid w:val="002B09F4"/>
    <w:rsid w:val="002B0AEA"/>
    <w:rsid w:val="002B1D56"/>
    <w:rsid w:val="002C2C28"/>
    <w:rsid w:val="002C32EA"/>
    <w:rsid w:val="002D34E1"/>
    <w:rsid w:val="002D772D"/>
    <w:rsid w:val="002E018A"/>
    <w:rsid w:val="002E785F"/>
    <w:rsid w:val="002F29A7"/>
    <w:rsid w:val="002F643D"/>
    <w:rsid w:val="002F70BA"/>
    <w:rsid w:val="003057FF"/>
    <w:rsid w:val="00310AC6"/>
    <w:rsid w:val="00313BE1"/>
    <w:rsid w:val="003174CA"/>
    <w:rsid w:val="00320194"/>
    <w:rsid w:val="003238C9"/>
    <w:rsid w:val="00346836"/>
    <w:rsid w:val="00352026"/>
    <w:rsid w:val="003640ED"/>
    <w:rsid w:val="00364C32"/>
    <w:rsid w:val="00365C28"/>
    <w:rsid w:val="0036614D"/>
    <w:rsid w:val="00367A0C"/>
    <w:rsid w:val="00372AFA"/>
    <w:rsid w:val="003759BC"/>
    <w:rsid w:val="00376D3E"/>
    <w:rsid w:val="0038206D"/>
    <w:rsid w:val="003845C1"/>
    <w:rsid w:val="00386A8E"/>
    <w:rsid w:val="00393F83"/>
    <w:rsid w:val="00397122"/>
    <w:rsid w:val="003A225E"/>
    <w:rsid w:val="003A461E"/>
    <w:rsid w:val="003A6D1D"/>
    <w:rsid w:val="003B6B05"/>
    <w:rsid w:val="003C42E7"/>
    <w:rsid w:val="003C78FC"/>
    <w:rsid w:val="003F52EE"/>
    <w:rsid w:val="00404191"/>
    <w:rsid w:val="00405E3F"/>
    <w:rsid w:val="00417034"/>
    <w:rsid w:val="0043037D"/>
    <w:rsid w:val="0043272C"/>
    <w:rsid w:val="00440024"/>
    <w:rsid w:val="004454A3"/>
    <w:rsid w:val="00445EC9"/>
    <w:rsid w:val="00453595"/>
    <w:rsid w:val="00467788"/>
    <w:rsid w:val="004774DD"/>
    <w:rsid w:val="004800F0"/>
    <w:rsid w:val="0048164C"/>
    <w:rsid w:val="00482634"/>
    <w:rsid w:val="00482DFE"/>
    <w:rsid w:val="00486B3C"/>
    <w:rsid w:val="00492E92"/>
    <w:rsid w:val="00495EB8"/>
    <w:rsid w:val="004A6B53"/>
    <w:rsid w:val="004A7076"/>
    <w:rsid w:val="004A752E"/>
    <w:rsid w:val="004B0874"/>
    <w:rsid w:val="004B2B00"/>
    <w:rsid w:val="004B4902"/>
    <w:rsid w:val="004C2B6E"/>
    <w:rsid w:val="004D146B"/>
    <w:rsid w:val="004D372A"/>
    <w:rsid w:val="004E35F0"/>
    <w:rsid w:val="0050299E"/>
    <w:rsid w:val="00502A18"/>
    <w:rsid w:val="00510C38"/>
    <w:rsid w:val="00510E04"/>
    <w:rsid w:val="005145F4"/>
    <w:rsid w:val="00525722"/>
    <w:rsid w:val="00526D36"/>
    <w:rsid w:val="00535848"/>
    <w:rsid w:val="00543A55"/>
    <w:rsid w:val="00546A48"/>
    <w:rsid w:val="005474CD"/>
    <w:rsid w:val="005551BA"/>
    <w:rsid w:val="005651B2"/>
    <w:rsid w:val="005655B3"/>
    <w:rsid w:val="005766E1"/>
    <w:rsid w:val="005775F3"/>
    <w:rsid w:val="005810DA"/>
    <w:rsid w:val="00584A15"/>
    <w:rsid w:val="005913DE"/>
    <w:rsid w:val="005947CE"/>
    <w:rsid w:val="00597E36"/>
    <w:rsid w:val="005B67E7"/>
    <w:rsid w:val="005B6BB3"/>
    <w:rsid w:val="005C6743"/>
    <w:rsid w:val="005D3C22"/>
    <w:rsid w:val="005D3EC3"/>
    <w:rsid w:val="005D6944"/>
    <w:rsid w:val="005D7F9E"/>
    <w:rsid w:val="005E29CD"/>
    <w:rsid w:val="005F4D37"/>
    <w:rsid w:val="005F53E3"/>
    <w:rsid w:val="00600935"/>
    <w:rsid w:val="00607E41"/>
    <w:rsid w:val="00616C3E"/>
    <w:rsid w:val="006251BF"/>
    <w:rsid w:val="006402FB"/>
    <w:rsid w:val="00644887"/>
    <w:rsid w:val="006519F1"/>
    <w:rsid w:val="00651F3C"/>
    <w:rsid w:val="006613A4"/>
    <w:rsid w:val="00663B46"/>
    <w:rsid w:val="00665EAA"/>
    <w:rsid w:val="00672073"/>
    <w:rsid w:val="00675A56"/>
    <w:rsid w:val="00682BE4"/>
    <w:rsid w:val="0068344D"/>
    <w:rsid w:val="00685C1F"/>
    <w:rsid w:val="00686E28"/>
    <w:rsid w:val="0069751E"/>
    <w:rsid w:val="006A4155"/>
    <w:rsid w:val="006A4F69"/>
    <w:rsid w:val="006A7836"/>
    <w:rsid w:val="006B1289"/>
    <w:rsid w:val="006B1C7A"/>
    <w:rsid w:val="006B6E5B"/>
    <w:rsid w:val="006C5DF0"/>
    <w:rsid w:val="006D6B6A"/>
    <w:rsid w:val="006E0DCF"/>
    <w:rsid w:val="006E1348"/>
    <w:rsid w:val="006E3DC8"/>
    <w:rsid w:val="006F0C48"/>
    <w:rsid w:val="006F2B4D"/>
    <w:rsid w:val="006F7491"/>
    <w:rsid w:val="0070382D"/>
    <w:rsid w:val="007172FF"/>
    <w:rsid w:val="007232B1"/>
    <w:rsid w:val="00724210"/>
    <w:rsid w:val="00732746"/>
    <w:rsid w:val="00742F96"/>
    <w:rsid w:val="007444AF"/>
    <w:rsid w:val="00746EE4"/>
    <w:rsid w:val="007471C1"/>
    <w:rsid w:val="007505A6"/>
    <w:rsid w:val="0075558D"/>
    <w:rsid w:val="007558BB"/>
    <w:rsid w:val="00756C99"/>
    <w:rsid w:val="00761A10"/>
    <w:rsid w:val="00763A15"/>
    <w:rsid w:val="00764A46"/>
    <w:rsid w:val="00772CA8"/>
    <w:rsid w:val="007816AC"/>
    <w:rsid w:val="007822D2"/>
    <w:rsid w:val="0078262B"/>
    <w:rsid w:val="0078367A"/>
    <w:rsid w:val="007A3A61"/>
    <w:rsid w:val="007A4FEF"/>
    <w:rsid w:val="007A711A"/>
    <w:rsid w:val="007A78C2"/>
    <w:rsid w:val="007C1F69"/>
    <w:rsid w:val="007C2CEE"/>
    <w:rsid w:val="007F18EB"/>
    <w:rsid w:val="008026E9"/>
    <w:rsid w:val="00811A6B"/>
    <w:rsid w:val="00817BB0"/>
    <w:rsid w:val="00821E4D"/>
    <w:rsid w:val="00822754"/>
    <w:rsid w:val="008241D8"/>
    <w:rsid w:val="00837493"/>
    <w:rsid w:val="00843A6E"/>
    <w:rsid w:val="00851A93"/>
    <w:rsid w:val="00854DAF"/>
    <w:rsid w:val="00856D73"/>
    <w:rsid w:val="0085756A"/>
    <w:rsid w:val="0086711E"/>
    <w:rsid w:val="00874D98"/>
    <w:rsid w:val="00875BDA"/>
    <w:rsid w:val="00876A48"/>
    <w:rsid w:val="00877867"/>
    <w:rsid w:val="00880ED7"/>
    <w:rsid w:val="00881279"/>
    <w:rsid w:val="00884163"/>
    <w:rsid w:val="008845CE"/>
    <w:rsid w:val="00885170"/>
    <w:rsid w:val="00895CD3"/>
    <w:rsid w:val="008B3A30"/>
    <w:rsid w:val="008C03D7"/>
    <w:rsid w:val="008C579B"/>
    <w:rsid w:val="008D0C0C"/>
    <w:rsid w:val="008D2719"/>
    <w:rsid w:val="008D3123"/>
    <w:rsid w:val="00905DC9"/>
    <w:rsid w:val="00910E82"/>
    <w:rsid w:val="00927707"/>
    <w:rsid w:val="00940F0A"/>
    <w:rsid w:val="00950DC3"/>
    <w:rsid w:val="0095374C"/>
    <w:rsid w:val="00961E16"/>
    <w:rsid w:val="00962104"/>
    <w:rsid w:val="00973A92"/>
    <w:rsid w:val="009754BC"/>
    <w:rsid w:val="00984504"/>
    <w:rsid w:val="00984D4F"/>
    <w:rsid w:val="009925B2"/>
    <w:rsid w:val="00994DEE"/>
    <w:rsid w:val="009A13BB"/>
    <w:rsid w:val="009A308E"/>
    <w:rsid w:val="009A3F00"/>
    <w:rsid w:val="009A49EB"/>
    <w:rsid w:val="009A53A4"/>
    <w:rsid w:val="009A6A87"/>
    <w:rsid w:val="009B1AD2"/>
    <w:rsid w:val="009B3932"/>
    <w:rsid w:val="009B533E"/>
    <w:rsid w:val="009B7E27"/>
    <w:rsid w:val="009C3C4F"/>
    <w:rsid w:val="009D4E41"/>
    <w:rsid w:val="009E4FC6"/>
    <w:rsid w:val="00A06D3C"/>
    <w:rsid w:val="00A12395"/>
    <w:rsid w:val="00A1494A"/>
    <w:rsid w:val="00A20235"/>
    <w:rsid w:val="00A217B1"/>
    <w:rsid w:val="00A2277A"/>
    <w:rsid w:val="00A22ECD"/>
    <w:rsid w:val="00A23393"/>
    <w:rsid w:val="00A2673A"/>
    <w:rsid w:val="00A303F6"/>
    <w:rsid w:val="00A326DE"/>
    <w:rsid w:val="00A406A4"/>
    <w:rsid w:val="00A40C0A"/>
    <w:rsid w:val="00A40D7D"/>
    <w:rsid w:val="00A52413"/>
    <w:rsid w:val="00A61369"/>
    <w:rsid w:val="00A61FBC"/>
    <w:rsid w:val="00A71291"/>
    <w:rsid w:val="00A80673"/>
    <w:rsid w:val="00A861CE"/>
    <w:rsid w:val="00A9356C"/>
    <w:rsid w:val="00A97E96"/>
    <w:rsid w:val="00AA14B3"/>
    <w:rsid w:val="00AA585D"/>
    <w:rsid w:val="00AB2B1B"/>
    <w:rsid w:val="00AB480B"/>
    <w:rsid w:val="00AC0BD0"/>
    <w:rsid w:val="00AC3CDB"/>
    <w:rsid w:val="00AC40C8"/>
    <w:rsid w:val="00AD0183"/>
    <w:rsid w:val="00AD0BD0"/>
    <w:rsid w:val="00AD2666"/>
    <w:rsid w:val="00AD7912"/>
    <w:rsid w:val="00AF6211"/>
    <w:rsid w:val="00AF7C5C"/>
    <w:rsid w:val="00B0191E"/>
    <w:rsid w:val="00B01DE4"/>
    <w:rsid w:val="00B21E45"/>
    <w:rsid w:val="00B2459C"/>
    <w:rsid w:val="00B24C86"/>
    <w:rsid w:val="00B2568B"/>
    <w:rsid w:val="00B272F0"/>
    <w:rsid w:val="00B304E1"/>
    <w:rsid w:val="00B32BA7"/>
    <w:rsid w:val="00B3388B"/>
    <w:rsid w:val="00B749D1"/>
    <w:rsid w:val="00B75CF7"/>
    <w:rsid w:val="00B76D85"/>
    <w:rsid w:val="00BA06A4"/>
    <w:rsid w:val="00BB0236"/>
    <w:rsid w:val="00BB03D2"/>
    <w:rsid w:val="00BC2338"/>
    <w:rsid w:val="00BC3405"/>
    <w:rsid w:val="00BD0609"/>
    <w:rsid w:val="00BD26FB"/>
    <w:rsid w:val="00BD57D8"/>
    <w:rsid w:val="00BD7DEC"/>
    <w:rsid w:val="00BE18A7"/>
    <w:rsid w:val="00BE1B9B"/>
    <w:rsid w:val="00BE2748"/>
    <w:rsid w:val="00BE2796"/>
    <w:rsid w:val="00BF2FF3"/>
    <w:rsid w:val="00C01425"/>
    <w:rsid w:val="00C03F9C"/>
    <w:rsid w:val="00C06D5E"/>
    <w:rsid w:val="00C07835"/>
    <w:rsid w:val="00C145C2"/>
    <w:rsid w:val="00C16075"/>
    <w:rsid w:val="00C230D2"/>
    <w:rsid w:val="00C26407"/>
    <w:rsid w:val="00C37B62"/>
    <w:rsid w:val="00C423D4"/>
    <w:rsid w:val="00C42459"/>
    <w:rsid w:val="00C4430A"/>
    <w:rsid w:val="00C455B4"/>
    <w:rsid w:val="00C479AF"/>
    <w:rsid w:val="00C60445"/>
    <w:rsid w:val="00C60A80"/>
    <w:rsid w:val="00C61406"/>
    <w:rsid w:val="00C6373D"/>
    <w:rsid w:val="00C6484F"/>
    <w:rsid w:val="00C70737"/>
    <w:rsid w:val="00C858B0"/>
    <w:rsid w:val="00C87741"/>
    <w:rsid w:val="00C931EC"/>
    <w:rsid w:val="00CA1706"/>
    <w:rsid w:val="00CB235E"/>
    <w:rsid w:val="00CB2750"/>
    <w:rsid w:val="00CB37E0"/>
    <w:rsid w:val="00CB53D6"/>
    <w:rsid w:val="00CC3D22"/>
    <w:rsid w:val="00CC460C"/>
    <w:rsid w:val="00CC550A"/>
    <w:rsid w:val="00CC5EA3"/>
    <w:rsid w:val="00CE4987"/>
    <w:rsid w:val="00CF0198"/>
    <w:rsid w:val="00CF468D"/>
    <w:rsid w:val="00D01395"/>
    <w:rsid w:val="00D0189E"/>
    <w:rsid w:val="00D05E4A"/>
    <w:rsid w:val="00D1182B"/>
    <w:rsid w:val="00D32274"/>
    <w:rsid w:val="00D33760"/>
    <w:rsid w:val="00D35307"/>
    <w:rsid w:val="00D35BF6"/>
    <w:rsid w:val="00D37C81"/>
    <w:rsid w:val="00D4185F"/>
    <w:rsid w:val="00D42ADE"/>
    <w:rsid w:val="00D457F7"/>
    <w:rsid w:val="00D5179B"/>
    <w:rsid w:val="00D61097"/>
    <w:rsid w:val="00D672E6"/>
    <w:rsid w:val="00D81F0F"/>
    <w:rsid w:val="00D81F1D"/>
    <w:rsid w:val="00D8607D"/>
    <w:rsid w:val="00D92299"/>
    <w:rsid w:val="00D95C67"/>
    <w:rsid w:val="00DA1638"/>
    <w:rsid w:val="00DC0D2B"/>
    <w:rsid w:val="00DC0FFE"/>
    <w:rsid w:val="00DC109A"/>
    <w:rsid w:val="00DC5544"/>
    <w:rsid w:val="00DE509A"/>
    <w:rsid w:val="00DE7201"/>
    <w:rsid w:val="00DF35D0"/>
    <w:rsid w:val="00DF6A9F"/>
    <w:rsid w:val="00E22A2D"/>
    <w:rsid w:val="00E26CAD"/>
    <w:rsid w:val="00E36B41"/>
    <w:rsid w:val="00E41CD1"/>
    <w:rsid w:val="00E542AC"/>
    <w:rsid w:val="00E625A0"/>
    <w:rsid w:val="00E66F57"/>
    <w:rsid w:val="00E8416C"/>
    <w:rsid w:val="00E86D04"/>
    <w:rsid w:val="00E92927"/>
    <w:rsid w:val="00E94A7F"/>
    <w:rsid w:val="00E96C11"/>
    <w:rsid w:val="00EB1726"/>
    <w:rsid w:val="00EB3F21"/>
    <w:rsid w:val="00EB67A1"/>
    <w:rsid w:val="00EC1755"/>
    <w:rsid w:val="00EE1FD4"/>
    <w:rsid w:val="00EE2641"/>
    <w:rsid w:val="00EE53D1"/>
    <w:rsid w:val="00F0116D"/>
    <w:rsid w:val="00F03159"/>
    <w:rsid w:val="00F0605F"/>
    <w:rsid w:val="00F06D4F"/>
    <w:rsid w:val="00F11E00"/>
    <w:rsid w:val="00F137F6"/>
    <w:rsid w:val="00F2602C"/>
    <w:rsid w:val="00F27889"/>
    <w:rsid w:val="00F3455A"/>
    <w:rsid w:val="00F35687"/>
    <w:rsid w:val="00F377A0"/>
    <w:rsid w:val="00F414A5"/>
    <w:rsid w:val="00F51719"/>
    <w:rsid w:val="00F57EA3"/>
    <w:rsid w:val="00F64984"/>
    <w:rsid w:val="00F65010"/>
    <w:rsid w:val="00F71E6B"/>
    <w:rsid w:val="00F85816"/>
    <w:rsid w:val="00F926F9"/>
    <w:rsid w:val="00F93333"/>
    <w:rsid w:val="00FA017E"/>
    <w:rsid w:val="00FA3D02"/>
    <w:rsid w:val="00FA5582"/>
    <w:rsid w:val="00FB776B"/>
    <w:rsid w:val="00FC1834"/>
    <w:rsid w:val="00FC3EC9"/>
    <w:rsid w:val="00FD042E"/>
    <w:rsid w:val="00FD2D2B"/>
    <w:rsid w:val="00FE302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E14B9"/>
  <w15:chartTrackingRefBased/>
  <w15:docId w15:val="{3A442018-79E3-4729-8651-C5752B3C9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13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1348"/>
    <w:rPr>
      <w:rFonts w:eastAsiaTheme="minorEastAsia"/>
      <w:lang w:val="en-US"/>
    </w:rPr>
  </w:style>
  <w:style w:type="paragraph" w:styleId="Header">
    <w:name w:val="header"/>
    <w:basedOn w:val="Normal"/>
    <w:link w:val="HeaderChar"/>
    <w:uiPriority w:val="99"/>
    <w:unhideWhenUsed/>
    <w:rsid w:val="00C604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45"/>
  </w:style>
  <w:style w:type="paragraph" w:styleId="Footer">
    <w:name w:val="footer"/>
    <w:basedOn w:val="Normal"/>
    <w:link w:val="FooterChar"/>
    <w:uiPriority w:val="99"/>
    <w:unhideWhenUsed/>
    <w:rsid w:val="00C604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45"/>
  </w:style>
  <w:style w:type="character" w:customStyle="1" w:styleId="Heading1Char">
    <w:name w:val="Heading 1 Char"/>
    <w:basedOn w:val="DefaultParagraphFont"/>
    <w:link w:val="Heading1"/>
    <w:uiPriority w:val="9"/>
    <w:rsid w:val="0075558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558D"/>
    <w:pPr>
      <w:ind w:left="720"/>
      <w:contextualSpacing/>
    </w:pPr>
  </w:style>
  <w:style w:type="character" w:styleId="PlaceholderText">
    <w:name w:val="Placeholder Text"/>
    <w:basedOn w:val="DefaultParagraphFont"/>
    <w:uiPriority w:val="99"/>
    <w:semiHidden/>
    <w:rsid w:val="00C6484F"/>
    <w:rPr>
      <w:color w:val="808080"/>
    </w:rPr>
  </w:style>
  <w:style w:type="paragraph" w:styleId="TOCHeading">
    <w:name w:val="TOC Heading"/>
    <w:basedOn w:val="Heading1"/>
    <w:next w:val="Normal"/>
    <w:uiPriority w:val="39"/>
    <w:unhideWhenUsed/>
    <w:qFormat/>
    <w:rsid w:val="003759BC"/>
    <w:pPr>
      <w:outlineLvl w:val="9"/>
    </w:pPr>
    <w:rPr>
      <w:lang w:val="en-US"/>
    </w:rPr>
  </w:style>
  <w:style w:type="paragraph" w:styleId="TOC1">
    <w:name w:val="toc 1"/>
    <w:basedOn w:val="Normal"/>
    <w:next w:val="Normal"/>
    <w:autoRedefine/>
    <w:uiPriority w:val="39"/>
    <w:unhideWhenUsed/>
    <w:rsid w:val="003759BC"/>
    <w:pPr>
      <w:spacing w:after="100"/>
    </w:pPr>
  </w:style>
  <w:style w:type="character" w:styleId="Hyperlink">
    <w:name w:val="Hyperlink"/>
    <w:basedOn w:val="DefaultParagraphFont"/>
    <w:uiPriority w:val="99"/>
    <w:unhideWhenUsed/>
    <w:rsid w:val="003759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ogha\OneDrive\Documents\College\DBS\10.%20Project\Project_Proposal_Template_Comput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2022-09-05T00:00:00</PublishDate>
  <Abstract/>
  <CompanyAddress/>
  <CompanyPhone/>
  <CompanyFax/>
  <CompanyEmail>10399096@mydbs.ie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D155C-6F57-47E2-A4D1-2801E6A72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Project_Proposal_Template_Computing</Template>
  <TotalTime>8257</TotalTime>
  <Pages>18</Pages>
  <Words>3518</Words>
  <Characters>20059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Project Title</vt:lpstr>
    </vt:vector>
  </TitlesOfParts>
  <Company/>
  <LinksUpToDate>false</LinksUpToDate>
  <CharactersWithSpaces>23530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TOURNAMENT Tracker TEMPLATE APPLICATION</dc:title>
  <dc:subject>Higher Diploma in Science in Computing</dc:subject>
  <dc:creator>Eoghan Butler</dc:creator>
  <cp:keywords/>
  <dc:description>Word Count:</dc:description>
  <cp:lastModifiedBy>Eoghan Butler</cp:lastModifiedBy>
  <cp:revision>460</cp:revision>
  <dcterms:created xsi:type="dcterms:W3CDTF">2022-08-22T11:59:00Z</dcterms:created>
  <dcterms:modified xsi:type="dcterms:W3CDTF">2022-08-31T14:17:00Z</dcterms:modified>
  <cp:category/>
</cp:coreProperties>
</file>